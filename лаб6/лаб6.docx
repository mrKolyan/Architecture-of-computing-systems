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33D8" w14:textId="1DE2EFB2" w:rsidR="00010ECE" w:rsidRPr="00010ECE" w:rsidRDefault="00010ECE" w:rsidP="00010ECE">
      <w:pPr>
        <w:jc w:val="center"/>
        <w:rPr>
          <w:b/>
          <w:bCs/>
        </w:rPr>
      </w:pPr>
      <w:r w:rsidRPr="00010ECE">
        <w:rPr>
          <w:b/>
          <w:bCs/>
        </w:rPr>
        <w:t>Лабораторная работа №</w:t>
      </w:r>
      <w:r w:rsidR="001F40B0">
        <w:rPr>
          <w:b/>
          <w:bCs/>
        </w:rPr>
        <w:t>6</w:t>
      </w:r>
    </w:p>
    <w:p w14:paraId="110EAC34" w14:textId="0410B69B" w:rsidR="00B7681E" w:rsidRDefault="00010ECE" w:rsidP="00434518">
      <w:pPr>
        <w:jc w:val="center"/>
        <w:rPr>
          <w:b/>
          <w:bCs/>
          <w:i/>
          <w:iCs/>
        </w:rPr>
      </w:pPr>
      <w:r w:rsidRPr="00010ECE">
        <w:rPr>
          <w:b/>
          <w:bCs/>
          <w:i/>
          <w:iCs/>
        </w:rPr>
        <w:t>«</w:t>
      </w:r>
      <w:r w:rsidR="001F40B0" w:rsidRPr="001F40B0">
        <w:rPr>
          <w:b/>
          <w:bCs/>
          <w:i/>
          <w:iCs/>
        </w:rPr>
        <w:t>Изучение логического элемента сумматор с использованием программы Logisim</w:t>
      </w:r>
      <w:r w:rsidRPr="00010ECE">
        <w:rPr>
          <w:b/>
          <w:bCs/>
          <w:i/>
          <w:iCs/>
        </w:rPr>
        <w:t>»</w:t>
      </w:r>
    </w:p>
    <w:p w14:paraId="7AF10C59" w14:textId="77777777" w:rsidR="00010ECE" w:rsidRDefault="00010ECE" w:rsidP="00010ECE">
      <w:pPr>
        <w:rPr>
          <w:b/>
          <w:bCs/>
          <w:i/>
          <w:iCs/>
        </w:rPr>
      </w:pPr>
    </w:p>
    <w:p w14:paraId="133C7E40" w14:textId="593B9A04" w:rsidR="000A6453" w:rsidRDefault="000A6453" w:rsidP="000A6453">
      <w:pPr>
        <w:rPr>
          <w:rFonts w:cstheme="minorBidi"/>
          <w:color w:val="auto"/>
          <w:lang w:bidi="ar-SA"/>
        </w:rPr>
      </w:pPr>
      <w:r w:rsidRPr="000A6453">
        <w:rPr>
          <w:b/>
          <w:bCs/>
          <w:i/>
          <w:iCs/>
          <w:lang w:bidi="ar-SA"/>
        </w:rPr>
        <w:t>Цель работы:</w:t>
      </w:r>
      <w:r>
        <w:rPr>
          <w:b/>
          <w:bCs/>
          <w:lang w:bidi="ar-SA"/>
        </w:rPr>
        <w:t xml:space="preserve"> </w:t>
      </w:r>
      <w:r w:rsidR="001F40B0" w:rsidRPr="001F40B0">
        <w:rPr>
          <w:lang w:bidi="ar-SA"/>
        </w:rPr>
        <w:t>Изучить принцип действия сумматора, построить различные модели сумматоров в программе Logisim</w:t>
      </w:r>
    </w:p>
    <w:p w14:paraId="41F37599" w14:textId="62608F03" w:rsidR="000A6453" w:rsidRDefault="000A6453" w:rsidP="004B159B">
      <w:pPr>
        <w:rPr>
          <w:b/>
          <w:bCs/>
          <w:lang w:bidi="ar-SA"/>
        </w:rPr>
      </w:pPr>
    </w:p>
    <w:p w14:paraId="2D5B4AB8" w14:textId="39FB5830" w:rsidR="000A6453" w:rsidRDefault="000A6453" w:rsidP="004B159B">
      <w:pPr>
        <w:rPr>
          <w:b/>
          <w:bCs/>
          <w:i/>
          <w:iCs/>
          <w:lang w:bidi="ar-SA"/>
        </w:rPr>
      </w:pPr>
      <w:r w:rsidRPr="000A6453">
        <w:rPr>
          <w:b/>
          <w:bCs/>
          <w:i/>
          <w:iCs/>
          <w:lang w:bidi="ar-SA"/>
        </w:rPr>
        <w:t>Ход выполнения работы:</w:t>
      </w:r>
    </w:p>
    <w:p w14:paraId="7A72EB25" w14:textId="6441FCA4" w:rsidR="00F222A5" w:rsidRDefault="00F222A5" w:rsidP="00F222A5">
      <w:pPr>
        <w:rPr>
          <w:lang w:bidi="ar-SA"/>
        </w:rPr>
      </w:pPr>
      <w:r>
        <w:rPr>
          <w:lang w:bidi="ar-SA"/>
        </w:rPr>
        <w:t xml:space="preserve">1. </w:t>
      </w:r>
      <w:r w:rsidRPr="00F222A5">
        <w:rPr>
          <w:lang w:bidi="ar-SA"/>
        </w:rPr>
        <w:t>Построи</w:t>
      </w:r>
      <w:r w:rsidRPr="00F222A5">
        <w:rPr>
          <w:lang w:bidi="ar-SA"/>
        </w:rPr>
        <w:t>м</w:t>
      </w:r>
      <w:r w:rsidRPr="00F222A5">
        <w:rPr>
          <w:lang w:bidi="ar-SA"/>
        </w:rPr>
        <w:t xml:space="preserve"> в Logisim Схему сравнения</w:t>
      </w:r>
      <w:r>
        <w:rPr>
          <w:lang w:bidi="ar-SA"/>
        </w:rPr>
        <w:t>:</w:t>
      </w:r>
    </w:p>
    <w:p w14:paraId="528615BD" w14:textId="2B2BD47D" w:rsidR="006D0151" w:rsidRDefault="006D0151" w:rsidP="00EF2414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4B837B34" wp14:editId="0E1A51C9">
            <wp:extent cx="393382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C1B" w14:textId="5264790C" w:rsidR="006D0151" w:rsidRDefault="006D0151" w:rsidP="006D0151">
      <w:pPr>
        <w:jc w:val="left"/>
        <w:rPr>
          <w:lang w:bidi="ar-SA"/>
        </w:rPr>
      </w:pPr>
      <w:r w:rsidRPr="006D0151">
        <w:rPr>
          <w:lang w:bidi="ar-SA"/>
        </w:rPr>
        <w:t>2. С помощью команды Проект - Анализировать схему получить таблицу истинности Схемы сравнения</w:t>
      </w:r>
      <w:r>
        <w:rPr>
          <w:lang w:bidi="ar-SA"/>
        </w:rPr>
        <w:t>:</w:t>
      </w:r>
    </w:p>
    <w:p w14:paraId="73849AE5" w14:textId="05526269" w:rsidR="00EF2414" w:rsidRDefault="00EF2414" w:rsidP="00EF2414">
      <w:pPr>
        <w:jc w:val="center"/>
        <w:rPr>
          <w:lang w:bidi="ar-SA"/>
        </w:rPr>
      </w:pPr>
      <w:r>
        <w:rPr>
          <w:noProof/>
        </w:rPr>
        <w:drawing>
          <wp:inline distT="0" distB="0" distL="0" distR="0" wp14:anchorId="2D08E00C" wp14:editId="4887F2B8">
            <wp:extent cx="10477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0115" w14:textId="50EC5B61" w:rsidR="00212370" w:rsidRDefault="00212370" w:rsidP="00212370">
      <w:r>
        <w:t xml:space="preserve">3. </w:t>
      </w:r>
      <w:r>
        <w:t>С помощью инструмента «Добав</w:t>
      </w:r>
      <w:r>
        <w:t>и</w:t>
      </w:r>
      <w:r>
        <w:t>ть схему» добави</w:t>
      </w:r>
      <w:r>
        <w:t>м</w:t>
      </w:r>
      <w:r>
        <w:t xml:space="preserve"> схему «Полусумматор»</w:t>
      </w:r>
    </w:p>
    <w:p w14:paraId="167A832A" w14:textId="71644FD0" w:rsidR="00A9643A" w:rsidRDefault="00A9643A" w:rsidP="00212370">
      <w:r>
        <w:rPr>
          <w:noProof/>
        </w:rPr>
        <w:lastRenderedPageBreak/>
        <w:drawing>
          <wp:inline distT="0" distB="0" distL="0" distR="0" wp14:anchorId="3056C4FE" wp14:editId="0BD00371">
            <wp:extent cx="4314825" cy="1990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050F" w14:textId="1400BAEB" w:rsidR="00212370" w:rsidRPr="00212370" w:rsidRDefault="00212370" w:rsidP="00212370">
      <w:r>
        <w:t xml:space="preserve">4. </w:t>
      </w:r>
      <w:r w:rsidRPr="00212370">
        <w:t>С помощью команды Проект - Анализировать схему получи</w:t>
      </w:r>
      <w:r>
        <w:t>м</w:t>
      </w:r>
      <w:r w:rsidRPr="00212370">
        <w:t xml:space="preserve"> таблицу истинности Полусумматора</w:t>
      </w:r>
      <w:r>
        <w:t>:</w:t>
      </w:r>
    </w:p>
    <w:p w14:paraId="49A61729" w14:textId="62FF118F" w:rsidR="00A9643A" w:rsidRDefault="00A9643A" w:rsidP="00B01FF9">
      <w:pPr>
        <w:ind w:firstLine="0"/>
        <w:jc w:val="center"/>
        <w:rPr>
          <w:lang w:bidi="ar-S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E51947B" wp14:editId="4ABA2459">
            <wp:extent cx="139065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6E2C" w14:textId="11AC0CA1" w:rsidR="00CF056D" w:rsidRDefault="00CF056D" w:rsidP="00CF056D">
      <w:r>
        <w:t xml:space="preserve">5. </w:t>
      </w:r>
      <w:r>
        <w:t>Используя «Полусумматор»</w:t>
      </w:r>
      <w:r>
        <w:t>,</w:t>
      </w:r>
      <w:r>
        <w:t xml:space="preserve"> постр</w:t>
      </w:r>
      <w:r>
        <w:t>оим</w:t>
      </w:r>
      <w:r>
        <w:t xml:space="preserve"> схему «Полного сумматора»</w:t>
      </w:r>
      <w:r>
        <w:t>:</w:t>
      </w:r>
      <w:r>
        <w:t xml:space="preserve"> </w:t>
      </w:r>
    </w:p>
    <w:p w14:paraId="106D25DA" w14:textId="7B26B8EF" w:rsidR="00CF056D" w:rsidRDefault="00867CE0" w:rsidP="00CF056D">
      <w:r>
        <w:rPr>
          <w:noProof/>
        </w:rPr>
        <w:drawing>
          <wp:inline distT="0" distB="0" distL="0" distR="0" wp14:anchorId="1791A3EF" wp14:editId="494ACC15">
            <wp:extent cx="5591175" cy="1933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81D3" w14:textId="77777777" w:rsidR="00CF056D" w:rsidRDefault="00CF056D" w:rsidP="00CF056D">
      <w:pPr>
        <w:rPr>
          <w:rFonts w:ascii="Verdana" w:hAnsi="Verdana" w:cs="Verdana"/>
          <w:sz w:val="21"/>
          <w:szCs w:val="21"/>
        </w:rPr>
      </w:pPr>
    </w:p>
    <w:p w14:paraId="1A00A504" w14:textId="77A623CA" w:rsidR="00CF056D" w:rsidRDefault="00867CE0" w:rsidP="00867CE0">
      <w:r>
        <w:t xml:space="preserve">6. </w:t>
      </w:r>
      <w:r w:rsidR="00CF056D">
        <w:t>С помощью команды Проект - Анализировать схему получи</w:t>
      </w:r>
      <w:r>
        <w:t>м</w:t>
      </w:r>
      <w:r w:rsidR="00CF056D">
        <w:t xml:space="preserve"> таблицу истинности Сумматора</w:t>
      </w:r>
      <w:r>
        <w:t>:</w:t>
      </w:r>
    </w:p>
    <w:p w14:paraId="3BB7E5BC" w14:textId="7A991CC5" w:rsidR="00867CE0" w:rsidRDefault="00A45105" w:rsidP="00A45105">
      <w:pPr>
        <w:jc w:val="center"/>
      </w:pPr>
      <w:r>
        <w:rPr>
          <w:noProof/>
        </w:rPr>
        <w:lastRenderedPageBreak/>
        <w:drawing>
          <wp:inline distT="0" distB="0" distL="0" distR="0" wp14:anchorId="5EF1AAF3" wp14:editId="78381001">
            <wp:extent cx="1743075" cy="195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0A6" w14:textId="547361DD" w:rsidR="00A6729C" w:rsidRDefault="00A6729C" w:rsidP="00A6729C">
      <w:bookmarkStart w:id="1" w:name="_Hlk207799515"/>
      <w:r>
        <w:t xml:space="preserve">7. </w:t>
      </w:r>
      <w:r>
        <w:t>Построи</w:t>
      </w:r>
      <w:r>
        <w:t>м</w:t>
      </w:r>
      <w:r>
        <w:t xml:space="preserve"> схему из 4х сумматоров, которые позволяют складывать 2 четырехразрядных числа</w:t>
      </w:r>
      <w:r>
        <w:t>:</w:t>
      </w:r>
    </w:p>
    <w:p w14:paraId="697E47DB" w14:textId="21B42135" w:rsidR="00A6729C" w:rsidRDefault="00277088" w:rsidP="00277088">
      <w:pPr>
        <w:jc w:val="center"/>
      </w:pPr>
      <w:r>
        <w:rPr>
          <w:noProof/>
        </w:rPr>
        <w:drawing>
          <wp:inline distT="0" distB="0" distL="0" distR="0" wp14:anchorId="166AB5BD" wp14:editId="16CAD214">
            <wp:extent cx="4572000" cy="3381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023B918" w14:textId="0B20C3AA" w:rsidR="009705C1" w:rsidRDefault="009705C1" w:rsidP="009705C1">
      <w:r>
        <w:t>На изображенном в схеме примере складываются 0001 +0001 = 00010</w:t>
      </w:r>
      <w:r>
        <w:t>.</w:t>
      </w:r>
    </w:p>
    <w:p w14:paraId="02FF1506" w14:textId="127AF309" w:rsidR="009705C1" w:rsidRDefault="009705C1" w:rsidP="009705C1">
      <w:r>
        <w:t>Проверим работу сумматора на другом примере:</w:t>
      </w:r>
    </w:p>
    <w:p w14:paraId="11CA66A1" w14:textId="013A8B99" w:rsidR="009705C1" w:rsidRDefault="009705C1" w:rsidP="00D01FEE">
      <w:pPr>
        <w:pStyle w:val="af7"/>
        <w:numPr>
          <w:ilvl w:val="0"/>
          <w:numId w:val="22"/>
        </w:numPr>
        <w:jc w:val="center"/>
      </w:pPr>
      <w:r>
        <w:t>+ 1000 = 1101</w:t>
      </w:r>
    </w:p>
    <w:p w14:paraId="0CD7E6DF" w14:textId="5CC16751" w:rsidR="009705C1" w:rsidRDefault="000061C6" w:rsidP="009705C1">
      <w:pPr>
        <w:jc w:val="center"/>
      </w:pPr>
      <w:r>
        <w:rPr>
          <w:noProof/>
        </w:rPr>
        <w:lastRenderedPageBreak/>
        <w:drawing>
          <wp:inline distT="0" distB="0" distL="0" distR="0" wp14:anchorId="1EA96F96" wp14:editId="652A7D98">
            <wp:extent cx="4381500" cy="3419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FB14" w14:textId="77777777" w:rsidR="00D01FEE" w:rsidRDefault="000061C6" w:rsidP="00D01FEE">
      <w:pPr>
        <w:jc w:val="left"/>
      </w:pPr>
      <w:r>
        <w:t>Как видим из рисунка, сумматор считает правильно.</w:t>
      </w:r>
    </w:p>
    <w:p w14:paraId="6BCA8DE4" w14:textId="4EF42D5B" w:rsidR="00D01FEE" w:rsidRDefault="00D01FEE" w:rsidP="00D01FEE">
      <w:r>
        <w:t xml:space="preserve">8. </w:t>
      </w:r>
      <w:r>
        <w:t>Построи</w:t>
      </w:r>
      <w:r>
        <w:t>м</w:t>
      </w:r>
      <w:r>
        <w:t xml:space="preserve"> схемы полусумматора и полного сумматора из теоретического раздела.</w:t>
      </w:r>
    </w:p>
    <w:p w14:paraId="087CEE7A" w14:textId="721392A3" w:rsidR="00D01FEE" w:rsidRDefault="00D01FEE" w:rsidP="00D01FEE">
      <w:r>
        <w:t>Схема полусумматора:</w:t>
      </w:r>
    </w:p>
    <w:p w14:paraId="73ED6A3A" w14:textId="3669BF9D" w:rsidR="00D01FEE" w:rsidRDefault="00F06DD8" w:rsidP="00D01FEE">
      <w:r>
        <w:rPr>
          <w:noProof/>
        </w:rPr>
        <w:drawing>
          <wp:inline distT="0" distB="0" distL="0" distR="0" wp14:anchorId="11E8AADA" wp14:editId="25EF253E">
            <wp:extent cx="5419725" cy="2171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6214" w14:textId="2C525B54" w:rsidR="00D01FEE" w:rsidRDefault="00D01FEE" w:rsidP="00D01FEE">
      <w:r>
        <w:t>Схема сумматора:</w:t>
      </w:r>
    </w:p>
    <w:p w14:paraId="6E8680A0" w14:textId="50B62257" w:rsidR="00F06DD8" w:rsidRDefault="00901292" w:rsidP="00D01FEE">
      <w:r>
        <w:rPr>
          <w:noProof/>
        </w:rPr>
        <w:lastRenderedPageBreak/>
        <w:drawing>
          <wp:inline distT="0" distB="0" distL="0" distR="0" wp14:anchorId="765051F9" wp14:editId="2A764F23">
            <wp:extent cx="6120130" cy="2839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DC93" w14:textId="77777777" w:rsidR="00D01FEE" w:rsidRPr="00D01FEE" w:rsidRDefault="00D01FEE" w:rsidP="00D01FEE"/>
    <w:p w14:paraId="60DB9DCF" w14:textId="77777777" w:rsidR="006D0151" w:rsidRPr="00EF2414" w:rsidRDefault="006D0151" w:rsidP="006D0151">
      <w:pPr>
        <w:jc w:val="left"/>
        <w:rPr>
          <w:lang w:bidi="ar-SA"/>
        </w:rPr>
      </w:pPr>
    </w:p>
    <w:sectPr w:rsidR="006D0151" w:rsidRPr="00EF2414" w:rsidSect="00A5416E">
      <w:foot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651D" w14:textId="77777777" w:rsidR="00A80A0C" w:rsidRDefault="00A80A0C" w:rsidP="00FB1CD3">
      <w:r>
        <w:separator/>
      </w:r>
    </w:p>
  </w:endnote>
  <w:endnote w:type="continuationSeparator" w:id="0">
    <w:p w14:paraId="69DA52A5" w14:textId="77777777" w:rsidR="00A80A0C" w:rsidRDefault="00A80A0C" w:rsidP="00F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B61AA" w14:textId="77777777" w:rsidR="004A5CCB" w:rsidRDefault="004A5CCB">
    <w:pPr>
      <w:pStyle w:val="afb"/>
      <w:jc w:val="center"/>
    </w:pPr>
  </w:p>
  <w:p w14:paraId="722E624A" w14:textId="77777777" w:rsidR="004A5CCB" w:rsidRDefault="004A5CC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9FC3A" w14:textId="77777777" w:rsidR="00A80A0C" w:rsidRDefault="00A80A0C" w:rsidP="00FB1CD3">
      <w:r>
        <w:separator/>
      </w:r>
    </w:p>
  </w:footnote>
  <w:footnote w:type="continuationSeparator" w:id="0">
    <w:p w14:paraId="1A70452F" w14:textId="77777777" w:rsidR="00A80A0C" w:rsidRDefault="00A80A0C" w:rsidP="00FB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663"/>
    <w:multiLevelType w:val="hybridMultilevel"/>
    <w:tmpl w:val="660E8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78E"/>
    <w:multiLevelType w:val="hybridMultilevel"/>
    <w:tmpl w:val="21A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E4A"/>
    <w:multiLevelType w:val="hybridMultilevel"/>
    <w:tmpl w:val="9C2CB6D0"/>
    <w:lvl w:ilvl="0" w:tplc="8F38F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C6873"/>
    <w:multiLevelType w:val="hybridMultilevel"/>
    <w:tmpl w:val="96F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DB159B"/>
    <w:multiLevelType w:val="hybridMultilevel"/>
    <w:tmpl w:val="3282FFD6"/>
    <w:lvl w:ilvl="0" w:tplc="18BEA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D21036"/>
    <w:multiLevelType w:val="hybridMultilevel"/>
    <w:tmpl w:val="D09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11A5D"/>
    <w:multiLevelType w:val="hybridMultilevel"/>
    <w:tmpl w:val="0C6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923FB"/>
    <w:multiLevelType w:val="hybridMultilevel"/>
    <w:tmpl w:val="3ABA7106"/>
    <w:lvl w:ilvl="0" w:tplc="7584D118">
      <w:start w:val="101"/>
      <w:numFmt w:val="decimalZero"/>
      <w:lvlText w:val="%1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6E6035"/>
    <w:multiLevelType w:val="hybridMultilevel"/>
    <w:tmpl w:val="398AAE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4975405E"/>
    <w:multiLevelType w:val="hybridMultilevel"/>
    <w:tmpl w:val="BD8ACAA6"/>
    <w:lvl w:ilvl="0" w:tplc="264A3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5A0C98"/>
    <w:multiLevelType w:val="hybridMultilevel"/>
    <w:tmpl w:val="FC90C2D0"/>
    <w:lvl w:ilvl="0" w:tplc="8C700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CE3C38"/>
    <w:multiLevelType w:val="hybridMultilevel"/>
    <w:tmpl w:val="DDEC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227BA"/>
    <w:multiLevelType w:val="hybridMultilevel"/>
    <w:tmpl w:val="A16E8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03CA5"/>
    <w:multiLevelType w:val="hybridMultilevel"/>
    <w:tmpl w:val="9FF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A6081"/>
    <w:multiLevelType w:val="hybridMultilevel"/>
    <w:tmpl w:val="08E81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496C87"/>
    <w:multiLevelType w:val="singleLevel"/>
    <w:tmpl w:val="6E496C8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E9937FF"/>
    <w:multiLevelType w:val="hybridMultilevel"/>
    <w:tmpl w:val="33661E8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2"/>
  </w:num>
  <w:num w:numId="4">
    <w:abstractNumId w:val="12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4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6"/>
  </w:num>
  <w:num w:numId="12">
    <w:abstractNumId w:val="11"/>
  </w:num>
  <w:num w:numId="13">
    <w:abstractNumId w:val="1"/>
  </w:num>
  <w:num w:numId="14">
    <w:abstractNumId w:val="8"/>
  </w:num>
  <w:num w:numId="15">
    <w:abstractNumId w:val="0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15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061C6"/>
    <w:rsid w:val="000071CB"/>
    <w:rsid w:val="00010112"/>
    <w:rsid w:val="00010240"/>
    <w:rsid w:val="00010ECE"/>
    <w:rsid w:val="00011807"/>
    <w:rsid w:val="000524CC"/>
    <w:rsid w:val="00054E4C"/>
    <w:rsid w:val="0006394F"/>
    <w:rsid w:val="00074023"/>
    <w:rsid w:val="00086AD8"/>
    <w:rsid w:val="00090425"/>
    <w:rsid w:val="000962BC"/>
    <w:rsid w:val="000A1FDD"/>
    <w:rsid w:val="000A2455"/>
    <w:rsid w:val="000A3457"/>
    <w:rsid w:val="000A4242"/>
    <w:rsid w:val="000A6453"/>
    <w:rsid w:val="000B146A"/>
    <w:rsid w:val="000C7B0D"/>
    <w:rsid w:val="000E3B04"/>
    <w:rsid w:val="000F1CB0"/>
    <w:rsid w:val="000F271A"/>
    <w:rsid w:val="00102290"/>
    <w:rsid w:val="00106479"/>
    <w:rsid w:val="00106C64"/>
    <w:rsid w:val="00117BFB"/>
    <w:rsid w:val="001307A3"/>
    <w:rsid w:val="001338F1"/>
    <w:rsid w:val="0016475F"/>
    <w:rsid w:val="0016684F"/>
    <w:rsid w:val="00174811"/>
    <w:rsid w:val="00177EC9"/>
    <w:rsid w:val="0019615B"/>
    <w:rsid w:val="001A0947"/>
    <w:rsid w:val="001A58B3"/>
    <w:rsid w:val="001B3493"/>
    <w:rsid w:val="001F40B0"/>
    <w:rsid w:val="00210C3B"/>
    <w:rsid w:val="00212370"/>
    <w:rsid w:val="00213797"/>
    <w:rsid w:val="00223BA7"/>
    <w:rsid w:val="00231FD7"/>
    <w:rsid w:val="00233835"/>
    <w:rsid w:val="00246F3B"/>
    <w:rsid w:val="00253506"/>
    <w:rsid w:val="002653B7"/>
    <w:rsid w:val="00270309"/>
    <w:rsid w:val="0027090B"/>
    <w:rsid w:val="00271276"/>
    <w:rsid w:val="00272D19"/>
    <w:rsid w:val="0027334C"/>
    <w:rsid w:val="00274688"/>
    <w:rsid w:val="00276A9B"/>
    <w:rsid w:val="00277088"/>
    <w:rsid w:val="00277821"/>
    <w:rsid w:val="00282FFD"/>
    <w:rsid w:val="002862AF"/>
    <w:rsid w:val="00290775"/>
    <w:rsid w:val="002A0099"/>
    <w:rsid w:val="002A2CF0"/>
    <w:rsid w:val="002B6BF5"/>
    <w:rsid w:val="002D0548"/>
    <w:rsid w:val="002E4110"/>
    <w:rsid w:val="002F2174"/>
    <w:rsid w:val="002F29BC"/>
    <w:rsid w:val="002F653F"/>
    <w:rsid w:val="002F6A19"/>
    <w:rsid w:val="003132A8"/>
    <w:rsid w:val="00316BB1"/>
    <w:rsid w:val="00321F99"/>
    <w:rsid w:val="00344FBE"/>
    <w:rsid w:val="00367650"/>
    <w:rsid w:val="003C71A6"/>
    <w:rsid w:val="003D358F"/>
    <w:rsid w:val="003D4072"/>
    <w:rsid w:val="003E60BC"/>
    <w:rsid w:val="003F5171"/>
    <w:rsid w:val="00401C89"/>
    <w:rsid w:val="00417B10"/>
    <w:rsid w:val="00420AF3"/>
    <w:rsid w:val="00427C8D"/>
    <w:rsid w:val="00434518"/>
    <w:rsid w:val="00462644"/>
    <w:rsid w:val="00474B51"/>
    <w:rsid w:val="0047556E"/>
    <w:rsid w:val="004917CB"/>
    <w:rsid w:val="004939E6"/>
    <w:rsid w:val="004A3938"/>
    <w:rsid w:val="004A594A"/>
    <w:rsid w:val="004A5CCB"/>
    <w:rsid w:val="004B159B"/>
    <w:rsid w:val="004B6CA8"/>
    <w:rsid w:val="004C0C3B"/>
    <w:rsid w:val="004D2C7A"/>
    <w:rsid w:val="004D3FE7"/>
    <w:rsid w:val="004F52DD"/>
    <w:rsid w:val="004F7A71"/>
    <w:rsid w:val="005162C6"/>
    <w:rsid w:val="005354AD"/>
    <w:rsid w:val="00546A75"/>
    <w:rsid w:val="00551D87"/>
    <w:rsid w:val="00555C59"/>
    <w:rsid w:val="005627D1"/>
    <w:rsid w:val="00566834"/>
    <w:rsid w:val="0058121D"/>
    <w:rsid w:val="005C1A5A"/>
    <w:rsid w:val="005D0B5E"/>
    <w:rsid w:val="005D7C14"/>
    <w:rsid w:val="005E77A2"/>
    <w:rsid w:val="005F132E"/>
    <w:rsid w:val="00603B2F"/>
    <w:rsid w:val="00611A3F"/>
    <w:rsid w:val="00611EDB"/>
    <w:rsid w:val="00636382"/>
    <w:rsid w:val="006470B9"/>
    <w:rsid w:val="00664653"/>
    <w:rsid w:val="006A10E4"/>
    <w:rsid w:val="006D0151"/>
    <w:rsid w:val="006E4794"/>
    <w:rsid w:val="006F7628"/>
    <w:rsid w:val="00712102"/>
    <w:rsid w:val="007133BF"/>
    <w:rsid w:val="007260CD"/>
    <w:rsid w:val="007368FF"/>
    <w:rsid w:val="00741FD0"/>
    <w:rsid w:val="007567B2"/>
    <w:rsid w:val="007648CC"/>
    <w:rsid w:val="00772177"/>
    <w:rsid w:val="007768D1"/>
    <w:rsid w:val="007A3650"/>
    <w:rsid w:val="007B00C1"/>
    <w:rsid w:val="007B339F"/>
    <w:rsid w:val="007D4DCC"/>
    <w:rsid w:val="007E3381"/>
    <w:rsid w:val="007E58C8"/>
    <w:rsid w:val="007E6F4F"/>
    <w:rsid w:val="007E74E3"/>
    <w:rsid w:val="007F2564"/>
    <w:rsid w:val="0080344F"/>
    <w:rsid w:val="00806E8B"/>
    <w:rsid w:val="008170F5"/>
    <w:rsid w:val="00825097"/>
    <w:rsid w:val="00836712"/>
    <w:rsid w:val="008527AA"/>
    <w:rsid w:val="00853693"/>
    <w:rsid w:val="0086016E"/>
    <w:rsid w:val="008668A3"/>
    <w:rsid w:val="008672F6"/>
    <w:rsid w:val="00867CE0"/>
    <w:rsid w:val="0087047D"/>
    <w:rsid w:val="00874D77"/>
    <w:rsid w:val="00885F81"/>
    <w:rsid w:val="008A1316"/>
    <w:rsid w:val="008A4E82"/>
    <w:rsid w:val="008B4945"/>
    <w:rsid w:val="008B671D"/>
    <w:rsid w:val="008C0737"/>
    <w:rsid w:val="008F19A5"/>
    <w:rsid w:val="008F2159"/>
    <w:rsid w:val="008F6FEA"/>
    <w:rsid w:val="00901292"/>
    <w:rsid w:val="009041C1"/>
    <w:rsid w:val="00913CE8"/>
    <w:rsid w:val="00925079"/>
    <w:rsid w:val="009350D3"/>
    <w:rsid w:val="00942BD6"/>
    <w:rsid w:val="00964EEF"/>
    <w:rsid w:val="009705C1"/>
    <w:rsid w:val="00973EF0"/>
    <w:rsid w:val="009A3A13"/>
    <w:rsid w:val="009B5C19"/>
    <w:rsid w:val="009B6EB3"/>
    <w:rsid w:val="009B78B5"/>
    <w:rsid w:val="009F20FD"/>
    <w:rsid w:val="00A04583"/>
    <w:rsid w:val="00A0496D"/>
    <w:rsid w:val="00A06622"/>
    <w:rsid w:val="00A37322"/>
    <w:rsid w:val="00A43CC9"/>
    <w:rsid w:val="00A45105"/>
    <w:rsid w:val="00A5416E"/>
    <w:rsid w:val="00A64572"/>
    <w:rsid w:val="00A6729C"/>
    <w:rsid w:val="00A751E5"/>
    <w:rsid w:val="00A75FC8"/>
    <w:rsid w:val="00A7794F"/>
    <w:rsid w:val="00A80A0C"/>
    <w:rsid w:val="00A83367"/>
    <w:rsid w:val="00A84A98"/>
    <w:rsid w:val="00A8501B"/>
    <w:rsid w:val="00A945DB"/>
    <w:rsid w:val="00A95C31"/>
    <w:rsid w:val="00A9643A"/>
    <w:rsid w:val="00AA574A"/>
    <w:rsid w:val="00AA62F0"/>
    <w:rsid w:val="00AB0F58"/>
    <w:rsid w:val="00AD5E5D"/>
    <w:rsid w:val="00AE4CC1"/>
    <w:rsid w:val="00AF323A"/>
    <w:rsid w:val="00B00BF9"/>
    <w:rsid w:val="00B01FF9"/>
    <w:rsid w:val="00B05BA5"/>
    <w:rsid w:val="00B1422E"/>
    <w:rsid w:val="00B2295D"/>
    <w:rsid w:val="00B24BE1"/>
    <w:rsid w:val="00B47BE0"/>
    <w:rsid w:val="00B52A63"/>
    <w:rsid w:val="00B725D8"/>
    <w:rsid w:val="00B7681E"/>
    <w:rsid w:val="00BA2842"/>
    <w:rsid w:val="00BA39F4"/>
    <w:rsid w:val="00BA3D13"/>
    <w:rsid w:val="00BA5B82"/>
    <w:rsid w:val="00BB2364"/>
    <w:rsid w:val="00BB266E"/>
    <w:rsid w:val="00BB28E6"/>
    <w:rsid w:val="00BC03D7"/>
    <w:rsid w:val="00BC2626"/>
    <w:rsid w:val="00BD0141"/>
    <w:rsid w:val="00BE5AB2"/>
    <w:rsid w:val="00C13440"/>
    <w:rsid w:val="00C20A15"/>
    <w:rsid w:val="00C366FE"/>
    <w:rsid w:val="00C368C9"/>
    <w:rsid w:val="00C36DB6"/>
    <w:rsid w:val="00C42B37"/>
    <w:rsid w:val="00C42C9F"/>
    <w:rsid w:val="00C579AC"/>
    <w:rsid w:val="00C65004"/>
    <w:rsid w:val="00C84711"/>
    <w:rsid w:val="00CA4D79"/>
    <w:rsid w:val="00CB377C"/>
    <w:rsid w:val="00CB7EB3"/>
    <w:rsid w:val="00CC4242"/>
    <w:rsid w:val="00CE26CF"/>
    <w:rsid w:val="00CF056D"/>
    <w:rsid w:val="00CF0E50"/>
    <w:rsid w:val="00D01FEE"/>
    <w:rsid w:val="00D06F61"/>
    <w:rsid w:val="00D14618"/>
    <w:rsid w:val="00D15330"/>
    <w:rsid w:val="00D71D67"/>
    <w:rsid w:val="00D94276"/>
    <w:rsid w:val="00DD4D74"/>
    <w:rsid w:val="00DE214E"/>
    <w:rsid w:val="00DE29BC"/>
    <w:rsid w:val="00E029F3"/>
    <w:rsid w:val="00E07B45"/>
    <w:rsid w:val="00E1370F"/>
    <w:rsid w:val="00E160EA"/>
    <w:rsid w:val="00E244C2"/>
    <w:rsid w:val="00E27BC1"/>
    <w:rsid w:val="00E43E6D"/>
    <w:rsid w:val="00E45EFA"/>
    <w:rsid w:val="00E54D13"/>
    <w:rsid w:val="00E5674C"/>
    <w:rsid w:val="00E76171"/>
    <w:rsid w:val="00E77EE3"/>
    <w:rsid w:val="00E807C1"/>
    <w:rsid w:val="00E81929"/>
    <w:rsid w:val="00EA7F07"/>
    <w:rsid w:val="00EC21E1"/>
    <w:rsid w:val="00EC64BE"/>
    <w:rsid w:val="00ED6C19"/>
    <w:rsid w:val="00ED7756"/>
    <w:rsid w:val="00EF2414"/>
    <w:rsid w:val="00EF3168"/>
    <w:rsid w:val="00EF778B"/>
    <w:rsid w:val="00F01B14"/>
    <w:rsid w:val="00F04045"/>
    <w:rsid w:val="00F06DD8"/>
    <w:rsid w:val="00F06FC1"/>
    <w:rsid w:val="00F10699"/>
    <w:rsid w:val="00F15A20"/>
    <w:rsid w:val="00F222A5"/>
    <w:rsid w:val="00F2571F"/>
    <w:rsid w:val="00F370F3"/>
    <w:rsid w:val="00F42832"/>
    <w:rsid w:val="00F42CBE"/>
    <w:rsid w:val="00F671D5"/>
    <w:rsid w:val="00F72C57"/>
    <w:rsid w:val="00F7486C"/>
    <w:rsid w:val="00F862DC"/>
    <w:rsid w:val="00F949C4"/>
    <w:rsid w:val="00F94B8B"/>
    <w:rsid w:val="00FA2E2E"/>
    <w:rsid w:val="00FA70DF"/>
    <w:rsid w:val="00FA7B9C"/>
    <w:rsid w:val="00FB1CD3"/>
    <w:rsid w:val="00FE543B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E070"/>
  <w15:docId w15:val="{60953CD4-474D-4983-93CD-E3A57D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9E6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styleId="1">
    <w:name w:val="heading 1"/>
    <w:basedOn w:val="a"/>
    <w:next w:val="a"/>
    <w:link w:val="10"/>
    <w:uiPriority w:val="9"/>
    <w:rsid w:val="00F8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0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4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3"/>
    <w:basedOn w:val="3"/>
    <w:link w:val="32"/>
    <w:uiPriority w:val="1"/>
    <w:qFormat/>
    <w:rsid w:val="0080344F"/>
    <w:pPr>
      <w:spacing w:before="0"/>
      <w:ind w:firstLine="0"/>
      <w:contextualSpacing/>
      <w:jc w:val="left"/>
    </w:pPr>
    <w:rPr>
      <w:rFonts w:ascii="Times New Roman" w:eastAsia="Calibri" w:hAnsi="Times New Roman" w:cs="Times New Roman"/>
      <w:color w:val="000000" w:themeColor="text1"/>
      <w:lang w:eastAsia="ru-RU"/>
    </w:rPr>
  </w:style>
  <w:style w:type="paragraph" w:customStyle="1" w:styleId="a4">
    <w:name w:val="Учебное заведение"/>
    <w:link w:val="a5"/>
    <w:uiPriority w:val="9"/>
    <w:qFormat/>
    <w:rsid w:val="0016684F"/>
    <w:pPr>
      <w:spacing w:after="240" w:line="240" w:lineRule="auto"/>
      <w:contextualSpacing/>
      <w:jc w:val="center"/>
    </w:pPr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character" w:customStyle="1" w:styleId="32">
    <w:name w:val="Заг3 Знак"/>
    <w:basedOn w:val="a0"/>
    <w:link w:val="31"/>
    <w:uiPriority w:val="1"/>
    <w:rsid w:val="0080344F"/>
    <w:rPr>
      <w:rFonts w:ascii="Times New Roman" w:eastAsia="Calibri" w:hAnsi="Times New Roman" w:cs="Times New Roman"/>
      <w:b/>
      <w:bCs/>
      <w:color w:val="000000" w:themeColor="text1"/>
      <w:sz w:val="28"/>
      <w:szCs w:val="24"/>
      <w:lang w:eastAsia="ru-RU" w:bidi="en-US"/>
    </w:rPr>
  </w:style>
  <w:style w:type="paragraph" w:customStyle="1" w:styleId="21">
    <w:name w:val="Заг2"/>
    <w:basedOn w:val="2"/>
    <w:link w:val="2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Учебное заведение Знак"/>
    <w:basedOn w:val="a0"/>
    <w:link w:val="a4"/>
    <w:uiPriority w:val="9"/>
    <w:rsid w:val="0080344F"/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paragraph" w:customStyle="1" w:styleId="a6">
    <w:name w:val="УДК"/>
    <w:link w:val="a7"/>
    <w:uiPriority w:val="9"/>
    <w:rsid w:val="007E3381"/>
    <w:pPr>
      <w:pBdr>
        <w:right w:val="single" w:sz="4" w:space="4" w:color="auto"/>
      </w:pBdr>
      <w:spacing w:after="0" w:line="240" w:lineRule="auto"/>
      <w:jc w:val="center"/>
    </w:pPr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22">
    <w:name w:val="Заг2 Знак"/>
    <w:basedOn w:val="a0"/>
    <w:link w:val="21"/>
    <w:uiPriority w:val="1"/>
    <w:rsid w:val="0080344F"/>
    <w:rPr>
      <w:rFonts w:ascii="Times New Roman" w:eastAsia="Calibri" w:hAnsi="Times New Roman" w:cs="Times New Roman"/>
      <w:b/>
      <w:bCs/>
      <w:color w:val="000000"/>
      <w:sz w:val="28"/>
      <w:szCs w:val="24"/>
      <w:lang w:eastAsia="ru-RU" w:bidi="en-US"/>
    </w:rPr>
  </w:style>
  <w:style w:type="paragraph" w:customStyle="1" w:styleId="a8">
    <w:name w:val="Название статьи"/>
    <w:link w:val="a9"/>
    <w:uiPriority w:val="9"/>
    <w:qFormat/>
    <w:rsid w:val="0016684F"/>
    <w:pPr>
      <w:spacing w:after="360" w:line="240" w:lineRule="auto"/>
      <w:contextualSpacing/>
      <w:jc w:val="center"/>
    </w:pPr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character" w:customStyle="1" w:styleId="a7">
    <w:name w:val="УДК Знак"/>
    <w:basedOn w:val="a0"/>
    <w:link w:val="a6"/>
    <w:uiPriority w:val="9"/>
    <w:rsid w:val="0080344F"/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a9">
    <w:name w:val="Название статьи Знак"/>
    <w:basedOn w:val="a0"/>
    <w:link w:val="a8"/>
    <w:uiPriority w:val="9"/>
    <w:rsid w:val="0080344F"/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paragraph" w:customStyle="1" w:styleId="aa">
    <w:name w:val="Рисунок"/>
    <w:link w:val="ab"/>
    <w:uiPriority w:val="4"/>
    <w:qFormat/>
    <w:rsid w:val="00270309"/>
    <w:pPr>
      <w:spacing w:before="120" w:after="12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ac">
    <w:name w:val="Литература"/>
    <w:basedOn w:val="a"/>
    <w:link w:val="ad"/>
    <w:uiPriority w:val="9"/>
    <w:qFormat/>
    <w:rsid w:val="009350D3"/>
    <w:pPr>
      <w:spacing w:before="240" w:after="240"/>
      <w:jc w:val="center"/>
    </w:pPr>
    <w:rPr>
      <w:rFonts w:ascii="Cambria" w:hAnsi="Cambria"/>
      <w:b/>
    </w:rPr>
  </w:style>
  <w:style w:type="character" w:customStyle="1" w:styleId="ab">
    <w:name w:val="Рисунок Знак"/>
    <w:basedOn w:val="a0"/>
    <w:link w:val="aa"/>
    <w:uiPriority w:val="4"/>
    <w:rsid w:val="008A4E82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character" w:customStyle="1" w:styleId="ad">
    <w:name w:val="Литература Знак"/>
    <w:basedOn w:val="a0"/>
    <w:link w:val="ac"/>
    <w:uiPriority w:val="9"/>
    <w:rsid w:val="0080344F"/>
    <w:rPr>
      <w:rFonts w:ascii="Cambria" w:eastAsia="Arial Unicode MS" w:hAnsi="Cambria" w:cs="Tahoma"/>
      <w:b/>
      <w:color w:val="000000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F8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A5416E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5416E"/>
    <w:rPr>
      <w:rFonts w:ascii="Tahoma" w:eastAsia="Arial Unicode MS" w:hAnsi="Tahoma" w:cs="Tahoma"/>
      <w:color w:val="000000"/>
      <w:sz w:val="16"/>
      <w:szCs w:val="16"/>
      <w:lang w:val="en-US" w:bidi="en-US"/>
    </w:rPr>
  </w:style>
  <w:style w:type="paragraph" w:customStyle="1" w:styleId="af0">
    <w:name w:val="Код"/>
    <w:basedOn w:val="a"/>
    <w:next w:val="a"/>
    <w:link w:val="af1"/>
    <w:uiPriority w:val="2"/>
    <w:qFormat/>
    <w:rsid w:val="00E5674C"/>
    <w:pPr>
      <w:suppressAutoHyphens w:val="0"/>
      <w:spacing w:before="120" w:after="120"/>
      <w:ind w:left="1134" w:right="567" w:firstLine="0"/>
      <w:contextualSpacing/>
      <w:jc w:val="left"/>
    </w:pPr>
    <w:rPr>
      <w:rFonts w:ascii="Consolas" w:eastAsia="Calibri" w:hAnsi="Consolas" w:cs="Times New Roman"/>
      <w:color w:val="auto"/>
      <w:sz w:val="24"/>
      <w:szCs w:val="20"/>
      <w:lang w:bidi="ar-SA"/>
    </w:rPr>
  </w:style>
  <w:style w:type="character" w:customStyle="1" w:styleId="af1">
    <w:name w:val="Код Знак"/>
    <w:link w:val="af0"/>
    <w:uiPriority w:val="2"/>
    <w:rsid w:val="008A4E82"/>
    <w:rPr>
      <w:rFonts w:ascii="Consolas" w:eastAsia="Calibri" w:hAnsi="Consolas" w:cs="Times New Roman"/>
      <w:sz w:val="24"/>
      <w:szCs w:val="20"/>
    </w:rPr>
  </w:style>
  <w:style w:type="character" w:styleId="af2">
    <w:name w:val="Placeholder Text"/>
    <w:basedOn w:val="a0"/>
    <w:uiPriority w:val="99"/>
    <w:semiHidden/>
    <w:rsid w:val="00290775"/>
    <w:rPr>
      <w:color w:val="808080"/>
    </w:rPr>
  </w:style>
  <w:style w:type="paragraph" w:styleId="af3">
    <w:name w:val="Title"/>
    <w:basedOn w:val="a"/>
    <w:next w:val="a"/>
    <w:link w:val="af4"/>
    <w:uiPriority w:val="10"/>
    <w:rsid w:val="000E3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E3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af5">
    <w:name w:val="Формула"/>
    <w:basedOn w:val="a"/>
    <w:link w:val="af6"/>
    <w:uiPriority w:val="9"/>
    <w:qFormat/>
    <w:rsid w:val="00106C64"/>
    <w:pPr>
      <w:spacing w:before="120" w:after="120"/>
      <w:ind w:firstLine="0"/>
    </w:pPr>
    <w:rPr>
      <w:lang w:bidi="ru-RU"/>
    </w:rPr>
  </w:style>
  <w:style w:type="paragraph" w:styleId="af7">
    <w:name w:val="List Paragraph"/>
    <w:basedOn w:val="a"/>
    <w:link w:val="af8"/>
    <w:uiPriority w:val="34"/>
    <w:rsid w:val="00FB1CD3"/>
    <w:pPr>
      <w:ind w:left="720"/>
      <w:contextualSpacing/>
    </w:pPr>
  </w:style>
  <w:style w:type="character" w:customStyle="1" w:styleId="af6">
    <w:name w:val="Формула Знак"/>
    <w:basedOn w:val="a0"/>
    <w:link w:val="af5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styleId="af9">
    <w:name w:val="header"/>
    <w:aliases w:val="Знак"/>
    <w:basedOn w:val="a"/>
    <w:link w:val="afa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aliases w:val="Знак Знак"/>
    <w:basedOn w:val="a0"/>
    <w:link w:val="af9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afb">
    <w:name w:val="footer"/>
    <w:basedOn w:val="a"/>
    <w:link w:val="afc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afd">
    <w:name w:val="Листинг"/>
    <w:link w:val="afe"/>
    <w:uiPriority w:val="9"/>
    <w:qFormat/>
    <w:rsid w:val="00213797"/>
    <w:pPr>
      <w:spacing w:after="24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character" w:customStyle="1" w:styleId="af8">
    <w:name w:val="Абзац списка Знак"/>
    <w:basedOn w:val="a0"/>
    <w:link w:val="af7"/>
    <w:uiPriority w:val="34"/>
    <w:rsid w:val="008170F5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afe">
    <w:name w:val="Листинг Знак"/>
    <w:basedOn w:val="ab"/>
    <w:link w:val="afd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customStyle="1" w:styleId="aff">
    <w:name w:val="Таблица"/>
    <w:basedOn w:val="a"/>
    <w:link w:val="aff0"/>
    <w:uiPriority w:val="3"/>
    <w:qFormat/>
    <w:rsid w:val="008A4E82"/>
    <w:pPr>
      <w:spacing w:line="240" w:lineRule="auto"/>
      <w:ind w:firstLine="0"/>
      <w:contextualSpacing/>
      <w:jc w:val="center"/>
    </w:pPr>
    <w:rPr>
      <w:color w:val="000000" w:themeColor="text1"/>
      <w:lang w:bidi="ru-RU"/>
    </w:rPr>
  </w:style>
  <w:style w:type="character" w:customStyle="1" w:styleId="aff0">
    <w:name w:val="Таблица Знак"/>
    <w:basedOn w:val="a0"/>
    <w:link w:val="aff"/>
    <w:uiPriority w:val="3"/>
    <w:rsid w:val="008A4E82"/>
    <w:rPr>
      <w:rFonts w:ascii="Times New Roman" w:eastAsia="Arial Unicode MS" w:hAnsi="Times New Roman" w:cs="Tahoma"/>
      <w:color w:val="000000" w:themeColor="text1"/>
      <w:sz w:val="28"/>
      <w:szCs w:val="24"/>
      <w:lang w:bidi="ru-RU"/>
    </w:rPr>
  </w:style>
  <w:style w:type="character" w:styleId="aff1">
    <w:name w:val="Hyperlink"/>
    <w:uiPriority w:val="99"/>
    <w:rsid w:val="004A5CCB"/>
    <w:rPr>
      <w:color w:val="auto"/>
      <w:u w:val="none"/>
    </w:rPr>
  </w:style>
  <w:style w:type="paragraph" w:customStyle="1" w:styleId="aff2">
    <w:name w:val="Грант"/>
    <w:basedOn w:val="a"/>
    <w:link w:val="aff3"/>
    <w:uiPriority w:val="9"/>
    <w:qFormat/>
    <w:rsid w:val="00270309"/>
    <w:pPr>
      <w:spacing w:after="240"/>
      <w:ind w:firstLine="0"/>
    </w:pPr>
    <w:rPr>
      <w:rFonts w:ascii="Cambria" w:hAnsi="Cambria"/>
      <w:b/>
      <w:i/>
    </w:rPr>
  </w:style>
  <w:style w:type="character" w:customStyle="1" w:styleId="aff3">
    <w:name w:val="Грант Знак"/>
    <w:basedOn w:val="a0"/>
    <w:link w:val="aff2"/>
    <w:uiPriority w:val="9"/>
    <w:rsid w:val="0080344F"/>
    <w:rPr>
      <w:rFonts w:ascii="Cambria" w:eastAsia="Arial Unicode MS" w:hAnsi="Cambria" w:cs="Tahoma"/>
      <w:b/>
      <w:i/>
      <w:color w:val="000000"/>
      <w:sz w:val="28"/>
      <w:szCs w:val="24"/>
      <w:lang w:bidi="en-US"/>
    </w:rPr>
  </w:style>
  <w:style w:type="paragraph" w:customStyle="1" w:styleId="aff4">
    <w:name w:val="Без отступа"/>
    <w:basedOn w:val="a"/>
    <w:link w:val="aff5"/>
    <w:qFormat/>
    <w:rsid w:val="00F2571F"/>
    <w:pPr>
      <w:spacing w:before="240" w:after="240"/>
      <w:ind w:firstLine="0"/>
    </w:pPr>
  </w:style>
  <w:style w:type="character" w:customStyle="1" w:styleId="aff5">
    <w:name w:val="Без отступа Знак"/>
    <w:basedOn w:val="a0"/>
    <w:link w:val="aff4"/>
    <w:rsid w:val="0080344F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email">
    <w:name w:val="email"/>
    <w:basedOn w:val="a"/>
    <w:link w:val="email0"/>
    <w:uiPriority w:val="9"/>
    <w:qFormat/>
    <w:rsid w:val="0016684F"/>
    <w:pPr>
      <w:spacing w:after="360"/>
      <w:ind w:firstLine="0"/>
      <w:contextualSpacing/>
      <w:jc w:val="center"/>
    </w:pPr>
    <w:rPr>
      <w:rFonts w:ascii="Consolas" w:hAnsi="Consolas" w:cs="Consolas"/>
      <w:lang w:eastAsia="ru-RU"/>
    </w:rPr>
  </w:style>
  <w:style w:type="character" w:customStyle="1" w:styleId="apple-converted-space">
    <w:name w:val="apple-converted-space"/>
    <w:uiPriority w:val="9"/>
    <w:rsid w:val="00ED6C19"/>
  </w:style>
  <w:style w:type="character" w:customStyle="1" w:styleId="email0">
    <w:name w:val="email Знак"/>
    <w:basedOn w:val="a0"/>
    <w:link w:val="email"/>
    <w:uiPriority w:val="9"/>
    <w:rsid w:val="0080344F"/>
    <w:rPr>
      <w:rFonts w:ascii="Consolas" w:eastAsia="Arial Unicode MS" w:hAnsi="Consolas" w:cs="Consolas"/>
      <w:color w:val="000000"/>
      <w:sz w:val="28"/>
      <w:szCs w:val="24"/>
      <w:lang w:eastAsia="ru-RU" w:bidi="en-US"/>
    </w:rPr>
  </w:style>
  <w:style w:type="paragraph" w:customStyle="1" w:styleId="11">
    <w:name w:val="Заг1"/>
    <w:basedOn w:val="1"/>
    <w:link w:val="1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hAnsi="Times New Roman" w:cs="Consolas"/>
      <w:color w:val="000000" w:themeColor="text1"/>
      <w:lang w:eastAsia="ru-RU"/>
    </w:rPr>
  </w:style>
  <w:style w:type="character" w:customStyle="1" w:styleId="12">
    <w:name w:val="Заг1 Знак"/>
    <w:basedOn w:val="a0"/>
    <w:link w:val="11"/>
    <w:uiPriority w:val="1"/>
    <w:rsid w:val="0080344F"/>
    <w:rPr>
      <w:rFonts w:ascii="Times New Roman" w:eastAsiaTheme="majorEastAsia" w:hAnsi="Times New Roman" w:cs="Consolas"/>
      <w:b/>
      <w:bCs/>
      <w:color w:val="000000" w:themeColor="text1"/>
      <w:sz w:val="28"/>
      <w:szCs w:val="28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Documents\&#1053;&#1072;&#1089;&#1090;&#1088;&#1072;&#1080;&#1074;&#1072;&#1077;&#1084;&#1099;&#1077;%20&#1096;&#1072;&#1073;&#1083;&#1086;&#1085;&#1099;%20Office\&#1064;&#1072;&#1073;&#1083;&#1086;&#1085;_&#1095;&#1080;&#1089;&#1090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04EB-14A2-4D78-96CD-43937A46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Шаблон_чистый</Template>
  <TotalTime>1557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78</cp:revision>
  <dcterms:created xsi:type="dcterms:W3CDTF">2025-08-28T09:25:00Z</dcterms:created>
  <dcterms:modified xsi:type="dcterms:W3CDTF">2025-09-03T11:26:00Z</dcterms:modified>
</cp:coreProperties>
</file>