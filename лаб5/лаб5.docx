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133D8" w14:textId="2D3BC5D1" w:rsidR="00010ECE" w:rsidRPr="00010ECE" w:rsidRDefault="00010ECE" w:rsidP="00010ECE">
      <w:pPr>
        <w:jc w:val="center"/>
        <w:rPr>
          <w:b/>
          <w:bCs/>
        </w:rPr>
      </w:pPr>
      <w:r w:rsidRPr="00010ECE">
        <w:rPr>
          <w:b/>
          <w:bCs/>
        </w:rPr>
        <w:t>Лабораторная работа №</w:t>
      </w:r>
      <w:r w:rsidR="008668A3">
        <w:rPr>
          <w:b/>
          <w:bCs/>
        </w:rPr>
        <w:t>5</w:t>
      </w:r>
    </w:p>
    <w:p w14:paraId="110EAC34" w14:textId="76EA7C7D" w:rsidR="00B7681E" w:rsidRDefault="00010ECE" w:rsidP="00434518">
      <w:pPr>
        <w:jc w:val="center"/>
        <w:rPr>
          <w:b/>
          <w:bCs/>
          <w:i/>
          <w:iCs/>
        </w:rPr>
      </w:pPr>
      <w:r w:rsidRPr="00010ECE">
        <w:rPr>
          <w:b/>
          <w:bCs/>
          <w:i/>
          <w:iCs/>
        </w:rPr>
        <w:t>«</w:t>
      </w:r>
      <w:r w:rsidR="008668A3" w:rsidRPr="008668A3">
        <w:rPr>
          <w:b/>
          <w:bCs/>
          <w:i/>
          <w:iCs/>
        </w:rPr>
        <w:t>Изучение работы D, T и JK триггеров в программе L</w:t>
      </w:r>
      <w:r w:rsidR="008668A3">
        <w:rPr>
          <w:b/>
          <w:bCs/>
          <w:i/>
          <w:iCs/>
          <w:lang w:val="en-US"/>
        </w:rPr>
        <w:t>o</w:t>
      </w:r>
      <w:proofErr w:type="spellStart"/>
      <w:r w:rsidR="008668A3" w:rsidRPr="008668A3">
        <w:rPr>
          <w:b/>
          <w:bCs/>
          <w:i/>
          <w:iCs/>
        </w:rPr>
        <w:t>gisim</w:t>
      </w:r>
      <w:proofErr w:type="spellEnd"/>
      <w:r w:rsidRPr="00010ECE">
        <w:rPr>
          <w:b/>
          <w:bCs/>
          <w:i/>
          <w:iCs/>
        </w:rPr>
        <w:t>»</w:t>
      </w:r>
    </w:p>
    <w:p w14:paraId="7AF10C59" w14:textId="77777777" w:rsidR="00010ECE" w:rsidRDefault="00010ECE" w:rsidP="00010ECE">
      <w:pPr>
        <w:rPr>
          <w:b/>
          <w:bCs/>
          <w:i/>
          <w:iCs/>
        </w:rPr>
      </w:pPr>
    </w:p>
    <w:p w14:paraId="133C7E40" w14:textId="21D83D11" w:rsidR="000A6453" w:rsidRDefault="000A6453" w:rsidP="000A6453">
      <w:pPr>
        <w:rPr>
          <w:rFonts w:cstheme="minorBidi"/>
          <w:color w:val="auto"/>
          <w:lang w:bidi="ar-SA"/>
        </w:rPr>
      </w:pPr>
      <w:r w:rsidRPr="000A6453">
        <w:rPr>
          <w:b/>
          <w:bCs/>
          <w:i/>
          <w:iCs/>
          <w:lang w:bidi="ar-SA"/>
        </w:rPr>
        <w:t>Цель работы:</w:t>
      </w:r>
      <w:r>
        <w:rPr>
          <w:b/>
          <w:bCs/>
          <w:lang w:bidi="ar-SA"/>
        </w:rPr>
        <w:t xml:space="preserve"> </w:t>
      </w:r>
      <w:r w:rsidR="008668A3" w:rsidRPr="008668A3">
        <w:rPr>
          <w:lang w:bidi="ar-SA"/>
        </w:rPr>
        <w:t>Изучить принцип действия D, T и JK триггеров, построить различные модели триггеров в программе L</w:t>
      </w:r>
      <w:r w:rsidR="008668A3">
        <w:rPr>
          <w:lang w:val="en-US" w:bidi="ar-SA"/>
        </w:rPr>
        <w:t>o</w:t>
      </w:r>
      <w:proofErr w:type="spellStart"/>
      <w:r w:rsidR="008668A3" w:rsidRPr="008668A3">
        <w:rPr>
          <w:lang w:bidi="ar-SA"/>
        </w:rPr>
        <w:t>gisim</w:t>
      </w:r>
      <w:proofErr w:type="spellEnd"/>
    </w:p>
    <w:p w14:paraId="41F37599" w14:textId="62608F03" w:rsidR="000A6453" w:rsidRDefault="000A6453" w:rsidP="004B159B">
      <w:pPr>
        <w:rPr>
          <w:b/>
          <w:bCs/>
          <w:lang w:bidi="ar-SA"/>
        </w:rPr>
      </w:pPr>
    </w:p>
    <w:p w14:paraId="2D5B4AB8" w14:textId="50512923" w:rsidR="000A6453" w:rsidRDefault="000A6453" w:rsidP="004B159B">
      <w:pPr>
        <w:rPr>
          <w:b/>
          <w:bCs/>
          <w:i/>
          <w:iCs/>
          <w:lang w:bidi="ar-SA"/>
        </w:rPr>
      </w:pPr>
      <w:r w:rsidRPr="000A6453">
        <w:rPr>
          <w:b/>
          <w:bCs/>
          <w:i/>
          <w:iCs/>
          <w:lang w:bidi="ar-SA"/>
        </w:rPr>
        <w:t>Ход выполнения работы:</w:t>
      </w:r>
    </w:p>
    <w:p w14:paraId="54A3FA42" w14:textId="609C6987" w:rsidR="000A6453" w:rsidRDefault="00EC21E1" w:rsidP="00EC21E1">
      <w:pPr>
        <w:rPr>
          <w:lang w:bidi="ar-SA"/>
        </w:rPr>
      </w:pPr>
      <w:r>
        <w:rPr>
          <w:lang w:bidi="ar-SA"/>
        </w:rPr>
        <w:t xml:space="preserve">1. </w:t>
      </w:r>
      <w:r w:rsidR="0027090B">
        <w:rPr>
          <w:lang w:bidi="ar-SA"/>
        </w:rPr>
        <w:t xml:space="preserve">Схема </w:t>
      </w:r>
      <w:r w:rsidR="0027090B" w:rsidRPr="0027090B">
        <w:rPr>
          <w:lang w:bidi="ar-SA"/>
        </w:rPr>
        <w:t>D</w:t>
      </w:r>
      <w:r w:rsidR="0027090B">
        <w:rPr>
          <w:lang w:bidi="ar-SA"/>
        </w:rPr>
        <w:t>-</w:t>
      </w:r>
      <w:r w:rsidR="0027090B" w:rsidRPr="0027090B">
        <w:rPr>
          <w:lang w:bidi="ar-SA"/>
        </w:rPr>
        <w:t>триггера на элементах 2И-НЕ</w:t>
      </w:r>
      <w:r w:rsidR="00D06F61">
        <w:rPr>
          <w:lang w:bidi="ar-SA"/>
        </w:rPr>
        <w:t>:</w:t>
      </w:r>
    </w:p>
    <w:p w14:paraId="1CB9C867" w14:textId="677CDD9D" w:rsidR="00D06F61" w:rsidRDefault="0027090B" w:rsidP="00D15330">
      <w:pPr>
        <w:jc w:val="center"/>
        <w:rPr>
          <w:lang w:bidi="ar-SA"/>
        </w:rPr>
      </w:pPr>
      <w:r>
        <w:rPr>
          <w:noProof/>
        </w:rPr>
        <w:drawing>
          <wp:inline distT="0" distB="0" distL="0" distR="0" wp14:anchorId="3C4EB6D6" wp14:editId="32C911AD">
            <wp:extent cx="4953000" cy="2238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947B" w14:textId="77777777" w:rsidR="0027090B" w:rsidRPr="0027090B" w:rsidRDefault="0027090B" w:rsidP="00D15330">
      <w:pPr>
        <w:jc w:val="center"/>
        <w:rPr>
          <w:lang w:val="en-US" w:bidi="ar-SA"/>
        </w:rPr>
      </w:pPr>
    </w:p>
    <w:p w14:paraId="327989FC" w14:textId="30090EA6" w:rsidR="00EC21E1" w:rsidRDefault="00086AD8" w:rsidP="00086AD8">
      <w:pPr>
        <w:jc w:val="left"/>
        <w:rPr>
          <w:lang w:bidi="ar-SA"/>
        </w:rPr>
      </w:pPr>
      <w:bookmarkStart w:id="0" w:name="_Hlk207780970"/>
      <w:bookmarkStart w:id="1" w:name="_Hlk207786881"/>
      <w:r>
        <w:rPr>
          <w:lang w:bidi="ar-SA"/>
        </w:rPr>
        <w:t>Таблица истинности (переходов):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878"/>
        <w:gridCol w:w="878"/>
        <w:gridCol w:w="878"/>
        <w:gridCol w:w="878"/>
      </w:tblGrid>
      <w:tr w:rsidR="00B00BF9" w14:paraId="3ED86EB4" w14:textId="77777777" w:rsidTr="000A3457">
        <w:tc>
          <w:tcPr>
            <w:tcW w:w="878" w:type="dxa"/>
            <w:vAlign w:val="center"/>
          </w:tcPr>
          <w:p w14:paraId="0748A78E" w14:textId="3B465FA7" w:rsidR="00B00BF9" w:rsidRPr="00086AD8" w:rsidRDefault="00B00BF9" w:rsidP="00086AD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bookmarkStart w:id="2" w:name="_Hlk207781496"/>
            <w:r>
              <w:rPr>
                <w:lang w:val="en-US" w:bidi="ar-SA"/>
              </w:rPr>
              <w:t>D</w:t>
            </w:r>
          </w:p>
        </w:tc>
        <w:tc>
          <w:tcPr>
            <w:tcW w:w="878" w:type="dxa"/>
            <w:vAlign w:val="center"/>
          </w:tcPr>
          <w:p w14:paraId="0950A850" w14:textId="77245CC8" w:rsidR="00B00BF9" w:rsidRPr="00086AD8" w:rsidRDefault="00B00BF9" w:rsidP="00086AD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C</w:t>
            </w:r>
          </w:p>
        </w:tc>
        <w:tc>
          <w:tcPr>
            <w:tcW w:w="878" w:type="dxa"/>
            <w:vAlign w:val="center"/>
          </w:tcPr>
          <w:p w14:paraId="7655C19A" w14:textId="5820D601" w:rsidR="00B00BF9" w:rsidRPr="00086AD8" w:rsidRDefault="00B00BF9" w:rsidP="00086AD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Q</w:t>
            </w:r>
          </w:p>
        </w:tc>
        <w:tc>
          <w:tcPr>
            <w:tcW w:w="878" w:type="dxa"/>
            <w:vAlign w:val="center"/>
          </w:tcPr>
          <w:p w14:paraId="52F12828" w14:textId="7FF308F8" w:rsidR="00B00BF9" w:rsidRDefault="00B00BF9" w:rsidP="00086AD8">
            <w:pPr>
              <w:spacing w:line="240" w:lineRule="auto"/>
              <w:ind w:firstLine="0"/>
              <w:jc w:val="center"/>
              <w:rPr>
                <w:lang w:bidi="ar-S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bidi="ar-S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bidi="ar-SA"/>
                      </w:rPr>
                      <m:t>Q</m:t>
                    </m:r>
                  </m:e>
                </m:acc>
              </m:oMath>
            </m:oMathPara>
          </w:p>
        </w:tc>
      </w:tr>
      <w:tr w:rsidR="00B00BF9" w14:paraId="28F27240" w14:textId="77777777" w:rsidTr="000A3457">
        <w:tc>
          <w:tcPr>
            <w:tcW w:w="878" w:type="dxa"/>
            <w:vAlign w:val="center"/>
          </w:tcPr>
          <w:p w14:paraId="101BB2E7" w14:textId="3138A725" w:rsidR="00B00BF9" w:rsidRDefault="00B00BF9" w:rsidP="002F653F">
            <w:pPr>
              <w:spacing w:line="240" w:lineRule="auto"/>
              <w:ind w:firstLine="0"/>
              <w:jc w:val="center"/>
              <w:rPr>
                <w:lang w:bidi="ar-SA"/>
              </w:rPr>
            </w:pPr>
            <w:bookmarkStart w:id="3" w:name="_Hlk207786502"/>
            <w:r>
              <w:rPr>
                <w:lang w:bidi="ar-SA"/>
              </w:rPr>
              <w:t>0</w:t>
            </w:r>
          </w:p>
        </w:tc>
        <w:tc>
          <w:tcPr>
            <w:tcW w:w="878" w:type="dxa"/>
            <w:vAlign w:val="center"/>
          </w:tcPr>
          <w:p w14:paraId="11AB14A6" w14:textId="6571002B" w:rsidR="00B00BF9" w:rsidRDefault="00B00BF9" w:rsidP="002F653F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bookmarkStart w:id="4" w:name="_Hlk207787408"/>
        <w:tc>
          <w:tcPr>
            <w:tcW w:w="878" w:type="dxa"/>
            <w:vAlign w:val="center"/>
          </w:tcPr>
          <w:p w14:paraId="6B43D7C7" w14:textId="1FC89AC5" w:rsidR="00B00BF9" w:rsidRDefault="00B00BF9" w:rsidP="002F653F">
            <w:pPr>
              <w:spacing w:line="240" w:lineRule="auto"/>
              <w:ind w:firstLine="0"/>
              <w:jc w:val="center"/>
              <w:rPr>
                <w:lang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bidi="ar-S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bidi="ar-SA"/>
                      </w:rPr>
                      <m:t>i-1</m:t>
                    </m:r>
                  </m:sub>
                </m:sSub>
              </m:oMath>
            </m:oMathPara>
            <w:bookmarkEnd w:id="4"/>
          </w:p>
        </w:tc>
        <w:tc>
          <w:tcPr>
            <w:tcW w:w="878" w:type="dxa"/>
            <w:vAlign w:val="center"/>
          </w:tcPr>
          <w:p w14:paraId="24B9E555" w14:textId="334A4871" w:rsidR="00B00BF9" w:rsidRDefault="00B00BF9" w:rsidP="002F653F">
            <w:pPr>
              <w:spacing w:line="240" w:lineRule="auto"/>
              <w:ind w:firstLine="0"/>
              <w:jc w:val="center"/>
              <w:rPr>
                <w:lang w:bidi="ar-S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bidi="ar-S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bidi="ar-SA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ar-SA"/>
                          </w:rPr>
                          <m:t>i-1</m:t>
                        </m:r>
                      </m:sub>
                    </m:sSub>
                  </m:e>
                </m:acc>
              </m:oMath>
            </m:oMathPara>
          </w:p>
        </w:tc>
      </w:tr>
      <w:bookmarkEnd w:id="3"/>
      <w:tr w:rsidR="00B00BF9" w14:paraId="7E5B3511" w14:textId="77777777" w:rsidTr="000A3457">
        <w:tc>
          <w:tcPr>
            <w:tcW w:w="878" w:type="dxa"/>
            <w:vAlign w:val="center"/>
          </w:tcPr>
          <w:p w14:paraId="7815C4C2" w14:textId="6287F84A" w:rsidR="00B00BF9" w:rsidRPr="00117BFB" w:rsidRDefault="00B00BF9" w:rsidP="00117BFB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  <w:tc>
          <w:tcPr>
            <w:tcW w:w="878" w:type="dxa"/>
            <w:vAlign w:val="center"/>
          </w:tcPr>
          <w:p w14:paraId="762A3990" w14:textId="4AAFEC36" w:rsidR="00B00BF9" w:rsidRPr="00117BFB" w:rsidRDefault="00B00BF9" w:rsidP="00117BFB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0</w:t>
            </w:r>
          </w:p>
        </w:tc>
        <w:tc>
          <w:tcPr>
            <w:tcW w:w="878" w:type="dxa"/>
            <w:vAlign w:val="center"/>
          </w:tcPr>
          <w:p w14:paraId="4CEF4984" w14:textId="02507FFD" w:rsidR="00B00BF9" w:rsidRDefault="00B00BF9" w:rsidP="00117BFB">
            <w:pPr>
              <w:spacing w:line="240" w:lineRule="auto"/>
              <w:ind w:firstLine="0"/>
              <w:jc w:val="center"/>
              <w:rPr>
                <w:lang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bidi="ar-S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bidi="ar-SA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878" w:type="dxa"/>
            <w:vAlign w:val="center"/>
          </w:tcPr>
          <w:p w14:paraId="12E41EB4" w14:textId="654ABCF0" w:rsidR="00B00BF9" w:rsidRDefault="00B00BF9" w:rsidP="00117BFB">
            <w:pPr>
              <w:spacing w:line="240" w:lineRule="auto"/>
              <w:ind w:firstLine="0"/>
              <w:jc w:val="center"/>
              <w:rPr>
                <w:lang w:bidi="ar-S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bidi="ar-S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bidi="ar-SA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ar-SA"/>
                          </w:rPr>
                          <m:t>i-1</m:t>
                        </m:r>
                      </m:sub>
                    </m:sSub>
                  </m:e>
                </m:acc>
              </m:oMath>
            </m:oMathPara>
          </w:p>
        </w:tc>
      </w:tr>
      <w:tr w:rsidR="00B00BF9" w14:paraId="1AA47FEE" w14:textId="77777777" w:rsidTr="000A3457">
        <w:tc>
          <w:tcPr>
            <w:tcW w:w="878" w:type="dxa"/>
            <w:vAlign w:val="center"/>
          </w:tcPr>
          <w:p w14:paraId="0C0FBFAB" w14:textId="04F6CFE2" w:rsidR="00B00BF9" w:rsidRPr="00117BFB" w:rsidRDefault="00B00BF9" w:rsidP="00086AD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0</w:t>
            </w:r>
          </w:p>
        </w:tc>
        <w:tc>
          <w:tcPr>
            <w:tcW w:w="878" w:type="dxa"/>
            <w:vAlign w:val="center"/>
          </w:tcPr>
          <w:p w14:paraId="5338CB93" w14:textId="0AF3F509" w:rsidR="00B00BF9" w:rsidRPr="00117BFB" w:rsidRDefault="00B00BF9" w:rsidP="00086AD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  <w:tc>
          <w:tcPr>
            <w:tcW w:w="878" w:type="dxa"/>
            <w:vAlign w:val="center"/>
          </w:tcPr>
          <w:p w14:paraId="44E6B90B" w14:textId="64CD8506" w:rsidR="00B00BF9" w:rsidRPr="00117BFB" w:rsidRDefault="00B00BF9" w:rsidP="00086AD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0</w:t>
            </w:r>
          </w:p>
        </w:tc>
        <w:tc>
          <w:tcPr>
            <w:tcW w:w="878" w:type="dxa"/>
            <w:vAlign w:val="center"/>
          </w:tcPr>
          <w:p w14:paraId="6255B163" w14:textId="19C688B1" w:rsidR="00B00BF9" w:rsidRPr="00117BFB" w:rsidRDefault="00B00BF9" w:rsidP="00086AD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</w:tr>
      <w:tr w:rsidR="00B00BF9" w14:paraId="7E3AC44E" w14:textId="77777777" w:rsidTr="000A3457">
        <w:tc>
          <w:tcPr>
            <w:tcW w:w="878" w:type="dxa"/>
            <w:vAlign w:val="center"/>
          </w:tcPr>
          <w:p w14:paraId="33CC8A74" w14:textId="5A0AB6C6" w:rsidR="00B00BF9" w:rsidRDefault="00B00BF9" w:rsidP="00086AD8">
            <w:pPr>
              <w:spacing w:line="240" w:lineRule="auto"/>
              <w:ind w:firstLine="0"/>
              <w:jc w:val="center"/>
              <w:rPr>
                <w:lang w:bidi="ar-SA"/>
              </w:rPr>
            </w:pPr>
            <w:bookmarkStart w:id="5" w:name="_Hlk207781447"/>
            <w:r>
              <w:rPr>
                <w:lang w:bidi="ar-SA"/>
              </w:rPr>
              <w:t>1</w:t>
            </w:r>
          </w:p>
        </w:tc>
        <w:tc>
          <w:tcPr>
            <w:tcW w:w="878" w:type="dxa"/>
            <w:vAlign w:val="center"/>
          </w:tcPr>
          <w:p w14:paraId="48E8586F" w14:textId="6812BE11" w:rsidR="00B00BF9" w:rsidRDefault="00B00BF9" w:rsidP="00086AD8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878" w:type="dxa"/>
            <w:vAlign w:val="center"/>
          </w:tcPr>
          <w:p w14:paraId="1495816E" w14:textId="13E3CD0D" w:rsidR="00B00BF9" w:rsidRPr="00117BFB" w:rsidRDefault="00B00BF9" w:rsidP="00086AD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  <w:tc>
          <w:tcPr>
            <w:tcW w:w="878" w:type="dxa"/>
            <w:vAlign w:val="center"/>
          </w:tcPr>
          <w:p w14:paraId="46930A0A" w14:textId="5DCF1BB6" w:rsidR="00B00BF9" w:rsidRPr="00117BFB" w:rsidRDefault="00B00BF9" w:rsidP="00086AD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0</w:t>
            </w:r>
          </w:p>
        </w:tc>
      </w:tr>
      <w:bookmarkEnd w:id="1"/>
      <w:bookmarkEnd w:id="2"/>
      <w:bookmarkEnd w:id="5"/>
    </w:tbl>
    <w:p w14:paraId="6683D397" w14:textId="7F449A42" w:rsidR="00086AD8" w:rsidRDefault="00086AD8" w:rsidP="00086AD8">
      <w:pPr>
        <w:jc w:val="left"/>
        <w:rPr>
          <w:lang w:bidi="ar-SA"/>
        </w:rPr>
      </w:pPr>
    </w:p>
    <w:p w14:paraId="3F288735" w14:textId="07E0057E" w:rsidR="00D14618" w:rsidRDefault="00D14618" w:rsidP="00853693">
      <w:pPr>
        <w:jc w:val="left"/>
        <w:rPr>
          <w:lang w:bidi="ar-SA"/>
        </w:rPr>
      </w:pPr>
      <w:bookmarkStart w:id="6" w:name="_Hlk207783682"/>
      <w:bookmarkEnd w:id="0"/>
      <w:r w:rsidRPr="00D14618">
        <w:rPr>
          <w:lang w:bidi="ar-SA"/>
        </w:rPr>
        <w:t xml:space="preserve">2. </w:t>
      </w:r>
      <w:r w:rsidRPr="00D14618">
        <w:rPr>
          <w:lang w:bidi="ar-SA"/>
        </w:rPr>
        <w:t xml:space="preserve">Схема синхронного </w:t>
      </w:r>
      <w:r w:rsidR="00AB0F58">
        <w:rPr>
          <w:lang w:val="en-US" w:bidi="ar-SA"/>
        </w:rPr>
        <w:t>T</w:t>
      </w:r>
      <w:r w:rsidR="00AB0F58" w:rsidRPr="00AB0F58">
        <w:rPr>
          <w:lang w:bidi="ar-SA"/>
        </w:rPr>
        <w:t>-</w:t>
      </w:r>
      <w:r w:rsidRPr="00D14618">
        <w:rPr>
          <w:lang w:bidi="ar-SA"/>
        </w:rPr>
        <w:t xml:space="preserve">триггера, построенная на основе </w:t>
      </w:r>
      <w:r w:rsidRPr="00D14618">
        <w:rPr>
          <w:lang w:val="en-US" w:bidi="ar-SA"/>
        </w:rPr>
        <w:t>D</w:t>
      </w:r>
      <w:r w:rsidR="00AB0F58" w:rsidRPr="00AB0F58">
        <w:rPr>
          <w:lang w:bidi="ar-SA"/>
        </w:rPr>
        <w:t>-</w:t>
      </w:r>
      <w:r w:rsidRPr="00D14618">
        <w:rPr>
          <w:lang w:bidi="ar-SA"/>
        </w:rPr>
        <w:t>триггера</w:t>
      </w:r>
      <w:r>
        <w:rPr>
          <w:lang w:bidi="ar-SA"/>
        </w:rPr>
        <w:t>:</w:t>
      </w:r>
    </w:p>
    <w:p w14:paraId="65C003EC" w14:textId="144C769A" w:rsidR="00D14618" w:rsidRPr="007B339F" w:rsidRDefault="007B339F" w:rsidP="007B339F">
      <w:pPr>
        <w:jc w:val="center"/>
        <w:rPr>
          <w:lang w:val="en-US" w:bidi="ar-SA"/>
        </w:rPr>
      </w:pPr>
      <w:r>
        <w:rPr>
          <w:noProof/>
        </w:rPr>
        <w:drawing>
          <wp:inline distT="0" distB="0" distL="0" distR="0" wp14:anchorId="546EBFB8" wp14:editId="37BDE483">
            <wp:extent cx="3476625" cy="1543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50DB" w14:textId="6050228D" w:rsidR="00BA2842" w:rsidRDefault="00BA2842" w:rsidP="00BA2842">
      <w:pPr>
        <w:jc w:val="left"/>
        <w:rPr>
          <w:lang w:bidi="ar-SA"/>
        </w:rPr>
      </w:pPr>
      <w:bookmarkStart w:id="7" w:name="_Hlk207789672"/>
      <w:r>
        <w:rPr>
          <w:lang w:bidi="ar-SA"/>
        </w:rPr>
        <w:lastRenderedPageBreak/>
        <w:t>Таблица истинности (переходов)</w:t>
      </w:r>
      <w:bookmarkEnd w:id="7"/>
      <w:r w:rsidR="00B00BF9">
        <w:rPr>
          <w:lang w:bidi="ar-SA"/>
        </w:rPr>
        <w:t>, построенная с учетом момента переключения по перепаду синхросигнала из 1 в 0 (по спаду)</w:t>
      </w:r>
      <w:r>
        <w:rPr>
          <w:lang w:bidi="ar-SA"/>
        </w:rPr>
        <w:t>: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878"/>
        <w:gridCol w:w="878"/>
        <w:gridCol w:w="878"/>
        <w:gridCol w:w="878"/>
      </w:tblGrid>
      <w:tr w:rsidR="00B00BF9" w14:paraId="1A9090BD" w14:textId="77777777" w:rsidTr="00B00BF9">
        <w:trPr>
          <w:trHeight w:val="445"/>
        </w:trPr>
        <w:tc>
          <w:tcPr>
            <w:tcW w:w="878" w:type="dxa"/>
            <w:vAlign w:val="center"/>
          </w:tcPr>
          <w:p w14:paraId="6F0B84B3" w14:textId="31B4B71D" w:rsidR="00B00BF9" w:rsidRPr="00B00BF9" w:rsidRDefault="00B00BF9" w:rsidP="009411E9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T</w:t>
            </w:r>
          </w:p>
        </w:tc>
        <w:tc>
          <w:tcPr>
            <w:tcW w:w="878" w:type="dxa"/>
            <w:vAlign w:val="center"/>
          </w:tcPr>
          <w:p w14:paraId="27EEA823" w14:textId="5F3CC25B" w:rsidR="00B00BF9" w:rsidRPr="00086AD8" w:rsidRDefault="00B00BF9" w:rsidP="009411E9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bidi="ar-S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bidi="ar-SA"/>
                      </w:rPr>
                      <m:t>i</m:t>
                    </m:r>
                  </m:sub>
                </m:sSub>
              </m:oMath>
            </m:oMathPara>
          </w:p>
        </w:tc>
        <w:bookmarkStart w:id="8" w:name="_Hlk207787426"/>
        <w:tc>
          <w:tcPr>
            <w:tcW w:w="878" w:type="dxa"/>
            <w:vAlign w:val="center"/>
          </w:tcPr>
          <w:p w14:paraId="09B509C8" w14:textId="20A5212C" w:rsidR="00B00BF9" w:rsidRPr="00086AD8" w:rsidRDefault="00B00BF9" w:rsidP="009411E9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bidi="ar-S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bidi="ar-SA"/>
                      </w:rPr>
                      <m:t>i</m:t>
                    </m:r>
                    <m:r>
                      <w:rPr>
                        <w:rFonts w:ascii="Cambria Math" w:hAnsi="Cambria Math"/>
                        <w:lang w:bidi="ar-SA"/>
                      </w:rPr>
                      <m:t>+</m:t>
                    </m:r>
                    <m:r>
                      <w:rPr>
                        <w:rFonts w:ascii="Cambria Math" w:hAnsi="Cambria Math"/>
                        <w:lang w:bidi="ar-SA"/>
                      </w:rPr>
                      <m:t>1</m:t>
                    </m:r>
                  </m:sub>
                </m:sSub>
              </m:oMath>
            </m:oMathPara>
            <w:bookmarkEnd w:id="8"/>
          </w:p>
        </w:tc>
        <w:tc>
          <w:tcPr>
            <w:tcW w:w="878" w:type="dxa"/>
            <w:vAlign w:val="center"/>
          </w:tcPr>
          <w:p w14:paraId="0144E094" w14:textId="5523DCE4" w:rsidR="00B00BF9" w:rsidRDefault="00B00BF9" w:rsidP="009411E9">
            <w:pPr>
              <w:spacing w:line="240" w:lineRule="auto"/>
              <w:ind w:firstLine="0"/>
              <w:jc w:val="center"/>
              <w:rPr>
                <w:lang w:bidi="ar-S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bidi="ar-S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bidi="ar-SA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ar-SA"/>
                          </w:rPr>
                          <m:t>i+1</m:t>
                        </m:r>
                      </m:sub>
                    </m:sSub>
                  </m:e>
                </m:acc>
              </m:oMath>
            </m:oMathPara>
          </w:p>
        </w:tc>
      </w:tr>
      <w:tr w:rsidR="00B00BF9" w14:paraId="1598B62D" w14:textId="77777777" w:rsidTr="009411E9">
        <w:tc>
          <w:tcPr>
            <w:tcW w:w="878" w:type="dxa"/>
            <w:vAlign w:val="center"/>
          </w:tcPr>
          <w:p w14:paraId="370D4FEB" w14:textId="77777777" w:rsidR="00B00BF9" w:rsidRDefault="00B00BF9" w:rsidP="009411E9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878" w:type="dxa"/>
            <w:vAlign w:val="center"/>
          </w:tcPr>
          <w:p w14:paraId="14BFB920" w14:textId="77777777" w:rsidR="00B00BF9" w:rsidRDefault="00B00BF9" w:rsidP="009411E9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878" w:type="dxa"/>
            <w:vAlign w:val="center"/>
          </w:tcPr>
          <w:p w14:paraId="1A2DB06F" w14:textId="1EC3D839" w:rsidR="00B00BF9" w:rsidRPr="00BA2842" w:rsidRDefault="00B00BF9" w:rsidP="009411E9">
            <w:pPr>
              <w:spacing w:line="240" w:lineRule="auto"/>
              <w:ind w:firstLine="0"/>
              <w:jc w:val="center"/>
              <w:rPr>
                <w:i/>
                <w:lang w:bidi="ar-SA"/>
              </w:rPr>
            </w:pPr>
            <m:oMathPara>
              <m:oMath>
                <m:r>
                  <w:rPr>
                    <w:rFonts w:ascii="Cambria Math" w:hAnsi="Cambria Math"/>
                    <w:lang w:bidi="ar-SA"/>
                  </w:rPr>
                  <m:t>0</m:t>
                </m:r>
              </m:oMath>
            </m:oMathPara>
          </w:p>
        </w:tc>
        <w:tc>
          <w:tcPr>
            <w:tcW w:w="878" w:type="dxa"/>
            <w:vAlign w:val="center"/>
          </w:tcPr>
          <w:p w14:paraId="65D64174" w14:textId="0183807F" w:rsidR="00B00BF9" w:rsidRPr="00BA2842" w:rsidRDefault="00B00BF9" w:rsidP="009411E9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</w:tr>
      <w:tr w:rsidR="00B00BF9" w14:paraId="56EA923A" w14:textId="77777777" w:rsidTr="009411E9">
        <w:tc>
          <w:tcPr>
            <w:tcW w:w="878" w:type="dxa"/>
            <w:vAlign w:val="center"/>
          </w:tcPr>
          <w:p w14:paraId="1E9194D9" w14:textId="28B09C48" w:rsidR="00B00BF9" w:rsidRPr="00117BFB" w:rsidRDefault="00B00BF9" w:rsidP="009411E9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0</w:t>
            </w:r>
          </w:p>
        </w:tc>
        <w:tc>
          <w:tcPr>
            <w:tcW w:w="878" w:type="dxa"/>
            <w:vAlign w:val="center"/>
          </w:tcPr>
          <w:p w14:paraId="5207FAA9" w14:textId="1A68315A" w:rsidR="00B00BF9" w:rsidRPr="00117BFB" w:rsidRDefault="00B00BF9" w:rsidP="009411E9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  <w:tc>
          <w:tcPr>
            <w:tcW w:w="878" w:type="dxa"/>
            <w:vAlign w:val="center"/>
          </w:tcPr>
          <w:p w14:paraId="1727F738" w14:textId="2A3A1034" w:rsidR="00B00BF9" w:rsidRPr="00BA2842" w:rsidRDefault="00B00BF9" w:rsidP="009411E9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  <w:tc>
          <w:tcPr>
            <w:tcW w:w="878" w:type="dxa"/>
            <w:vAlign w:val="center"/>
          </w:tcPr>
          <w:p w14:paraId="7343E04E" w14:textId="108C71D0" w:rsidR="00B00BF9" w:rsidRPr="00BA2842" w:rsidRDefault="00B00BF9" w:rsidP="009411E9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0</w:t>
            </w:r>
          </w:p>
        </w:tc>
      </w:tr>
      <w:tr w:rsidR="00B00BF9" w14:paraId="67A63873" w14:textId="77777777" w:rsidTr="009411E9">
        <w:tc>
          <w:tcPr>
            <w:tcW w:w="878" w:type="dxa"/>
            <w:vAlign w:val="center"/>
          </w:tcPr>
          <w:p w14:paraId="7FF88DF0" w14:textId="76F6E0A5" w:rsidR="00B00BF9" w:rsidRPr="00117BFB" w:rsidRDefault="00B00BF9" w:rsidP="009411E9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  <w:tc>
          <w:tcPr>
            <w:tcW w:w="878" w:type="dxa"/>
            <w:vAlign w:val="center"/>
          </w:tcPr>
          <w:p w14:paraId="7D6A2C57" w14:textId="781520F6" w:rsidR="00B00BF9" w:rsidRPr="00117BFB" w:rsidRDefault="00B00BF9" w:rsidP="009411E9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0</w:t>
            </w:r>
          </w:p>
        </w:tc>
        <w:tc>
          <w:tcPr>
            <w:tcW w:w="878" w:type="dxa"/>
            <w:vAlign w:val="center"/>
          </w:tcPr>
          <w:p w14:paraId="6D34050E" w14:textId="5D9E637E" w:rsidR="00B00BF9" w:rsidRPr="00B00BF9" w:rsidRDefault="00B00BF9" w:rsidP="009411E9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  <w:tc>
          <w:tcPr>
            <w:tcW w:w="878" w:type="dxa"/>
            <w:vAlign w:val="center"/>
          </w:tcPr>
          <w:p w14:paraId="7FB2E93C" w14:textId="205BC8CB" w:rsidR="00B00BF9" w:rsidRPr="00117BFB" w:rsidRDefault="00B00BF9" w:rsidP="009411E9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0</w:t>
            </w:r>
          </w:p>
        </w:tc>
      </w:tr>
      <w:tr w:rsidR="00B00BF9" w14:paraId="1154B914" w14:textId="77777777" w:rsidTr="009411E9">
        <w:tc>
          <w:tcPr>
            <w:tcW w:w="878" w:type="dxa"/>
            <w:vAlign w:val="center"/>
          </w:tcPr>
          <w:p w14:paraId="6ED085F7" w14:textId="7C32DC6C" w:rsidR="00B00BF9" w:rsidRPr="00B00BF9" w:rsidRDefault="00B00BF9" w:rsidP="009411E9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  <w:tc>
          <w:tcPr>
            <w:tcW w:w="878" w:type="dxa"/>
            <w:vAlign w:val="center"/>
          </w:tcPr>
          <w:p w14:paraId="50B04E0A" w14:textId="463F22C8" w:rsidR="00B00BF9" w:rsidRPr="00B00BF9" w:rsidRDefault="00B00BF9" w:rsidP="009411E9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  <w:tc>
          <w:tcPr>
            <w:tcW w:w="878" w:type="dxa"/>
            <w:vAlign w:val="center"/>
          </w:tcPr>
          <w:p w14:paraId="16AEB279" w14:textId="7F261CC2" w:rsidR="00B00BF9" w:rsidRPr="00117BFB" w:rsidRDefault="00B00BF9" w:rsidP="009411E9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0</w:t>
            </w:r>
          </w:p>
        </w:tc>
        <w:tc>
          <w:tcPr>
            <w:tcW w:w="878" w:type="dxa"/>
            <w:vAlign w:val="center"/>
          </w:tcPr>
          <w:p w14:paraId="47018175" w14:textId="742A30F7" w:rsidR="00B00BF9" w:rsidRPr="00117BFB" w:rsidRDefault="00B00BF9" w:rsidP="009411E9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</w:tr>
    </w:tbl>
    <w:p w14:paraId="68E42626" w14:textId="77777777" w:rsidR="007B339F" w:rsidRDefault="007B339F" w:rsidP="00853693">
      <w:pPr>
        <w:jc w:val="left"/>
        <w:rPr>
          <w:lang w:bidi="ar-SA"/>
        </w:rPr>
      </w:pPr>
    </w:p>
    <w:p w14:paraId="196029C7" w14:textId="2D3F1A63" w:rsidR="00BC2626" w:rsidRDefault="00AF323A" w:rsidP="00853693">
      <w:pPr>
        <w:jc w:val="left"/>
        <w:rPr>
          <w:lang w:bidi="ar-SA"/>
        </w:rPr>
      </w:pPr>
      <w:r>
        <w:rPr>
          <w:lang w:bidi="ar-SA"/>
        </w:rPr>
        <w:t xml:space="preserve">Временные диаграммы работы </w:t>
      </w:r>
      <w:r w:rsidR="00D14618">
        <w:rPr>
          <w:lang w:bidi="ar-SA"/>
        </w:rPr>
        <w:t>синхронного Т</w:t>
      </w:r>
      <w:r>
        <w:rPr>
          <w:lang w:bidi="ar-SA"/>
        </w:rPr>
        <w:t>-триггера:</w:t>
      </w:r>
    </w:p>
    <w:bookmarkEnd w:id="6"/>
    <w:p w14:paraId="73C9DB0C" w14:textId="2B28491F" w:rsidR="00964EEF" w:rsidRDefault="00E77EE3" w:rsidP="00BB266E">
      <w:pPr>
        <w:jc w:val="center"/>
        <w:rPr>
          <w:lang w:bidi="ar-SA"/>
        </w:rPr>
      </w:pPr>
      <w:r>
        <w:rPr>
          <w:noProof/>
        </w:rPr>
        <w:drawing>
          <wp:inline distT="0" distB="0" distL="0" distR="0" wp14:anchorId="4389FC62" wp14:editId="55E4CD34">
            <wp:extent cx="5023077" cy="3057525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2479" cy="306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2875" w14:textId="45A1229A" w:rsidR="00BA2842" w:rsidRDefault="00BA2842" w:rsidP="00BB266E">
      <w:pPr>
        <w:tabs>
          <w:tab w:val="left" w:pos="2835"/>
        </w:tabs>
        <w:jc w:val="center"/>
        <w:rPr>
          <w:lang w:bidi="ar-SA"/>
        </w:rPr>
      </w:pPr>
    </w:p>
    <w:p w14:paraId="67320CFB" w14:textId="077D12F8" w:rsidR="00BA2842" w:rsidRPr="00A751E5" w:rsidRDefault="0019615B" w:rsidP="0019615B">
      <w:pPr>
        <w:tabs>
          <w:tab w:val="left" w:pos="2835"/>
        </w:tabs>
        <w:jc w:val="left"/>
        <w:rPr>
          <w:lang w:bidi="ar-SA"/>
        </w:rPr>
      </w:pPr>
      <w:r w:rsidRPr="00A751E5">
        <w:rPr>
          <w:lang w:bidi="ar-SA"/>
        </w:rPr>
        <w:t xml:space="preserve">3. </w:t>
      </w:r>
      <w:r w:rsidR="00A751E5">
        <w:rPr>
          <w:lang w:val="en-US" w:bidi="ar-SA"/>
        </w:rPr>
        <w:t>JK</w:t>
      </w:r>
      <w:r w:rsidR="00A751E5" w:rsidRPr="00A751E5">
        <w:rPr>
          <w:lang w:bidi="ar-SA"/>
        </w:rPr>
        <w:t>-</w:t>
      </w:r>
      <w:r w:rsidR="00A751E5" w:rsidRPr="00A751E5">
        <w:rPr>
          <w:lang w:bidi="ar-SA"/>
        </w:rPr>
        <w:t xml:space="preserve">триггер, собранный на логических элементах </w:t>
      </w:r>
      <w:r w:rsidR="00A751E5">
        <w:rPr>
          <w:lang w:bidi="ar-SA"/>
        </w:rPr>
        <w:t>«</w:t>
      </w:r>
      <w:r w:rsidR="00A751E5" w:rsidRPr="00A751E5">
        <w:rPr>
          <w:lang w:bidi="ar-SA"/>
        </w:rPr>
        <w:t>И-НЕ</w:t>
      </w:r>
      <w:r w:rsidR="00A751E5">
        <w:rPr>
          <w:lang w:bidi="ar-SA"/>
        </w:rPr>
        <w:t>»</w:t>
      </w:r>
    </w:p>
    <w:p w14:paraId="1C6A4BBD" w14:textId="644D63F9" w:rsidR="00A751E5" w:rsidRDefault="00A751E5" w:rsidP="0019615B">
      <w:pPr>
        <w:tabs>
          <w:tab w:val="left" w:pos="2835"/>
        </w:tabs>
        <w:jc w:val="left"/>
        <w:rPr>
          <w:lang w:bidi="ar-SA"/>
        </w:rPr>
      </w:pPr>
      <w:r>
        <w:rPr>
          <w:noProof/>
        </w:rPr>
        <w:drawing>
          <wp:inline distT="0" distB="0" distL="0" distR="0" wp14:anchorId="440E808F" wp14:editId="3F6FB11C">
            <wp:extent cx="6120130" cy="243776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23EC" w14:textId="07A844C0" w:rsidR="00A751E5" w:rsidRDefault="00A751E5" w:rsidP="0019615B">
      <w:pPr>
        <w:tabs>
          <w:tab w:val="left" w:pos="2835"/>
        </w:tabs>
        <w:jc w:val="left"/>
        <w:rPr>
          <w:lang w:bidi="ar-SA"/>
        </w:rPr>
      </w:pPr>
      <w:r>
        <w:rPr>
          <w:lang w:bidi="ar-SA"/>
        </w:rPr>
        <w:t>Таблица истинности (переходов)</w:t>
      </w:r>
      <w:r>
        <w:rPr>
          <w:lang w:bidi="ar-S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"/>
        <w:gridCol w:w="968"/>
        <w:gridCol w:w="968"/>
        <w:gridCol w:w="968"/>
        <w:gridCol w:w="968"/>
        <w:gridCol w:w="2244"/>
      </w:tblGrid>
      <w:tr w:rsidR="004939E6" w14:paraId="399BE008" w14:textId="77777777" w:rsidTr="004939E6">
        <w:tc>
          <w:tcPr>
            <w:tcW w:w="967" w:type="dxa"/>
            <w:vAlign w:val="center"/>
          </w:tcPr>
          <w:p w14:paraId="16B52D56" w14:textId="112D8C30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lastRenderedPageBreak/>
              <w:t>С</w:t>
            </w:r>
          </w:p>
        </w:tc>
        <w:tc>
          <w:tcPr>
            <w:tcW w:w="968" w:type="dxa"/>
            <w:vAlign w:val="center"/>
          </w:tcPr>
          <w:p w14:paraId="3F98FFE7" w14:textId="69D2696C" w:rsidR="004939E6" w:rsidRP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K</w:t>
            </w:r>
          </w:p>
        </w:tc>
        <w:tc>
          <w:tcPr>
            <w:tcW w:w="968" w:type="dxa"/>
            <w:vAlign w:val="center"/>
          </w:tcPr>
          <w:p w14:paraId="6B9E1B94" w14:textId="48235530" w:rsidR="004939E6" w:rsidRP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J</w:t>
            </w:r>
          </w:p>
        </w:tc>
        <w:tc>
          <w:tcPr>
            <w:tcW w:w="968" w:type="dxa"/>
            <w:vAlign w:val="center"/>
          </w:tcPr>
          <w:p w14:paraId="2B94F4BA" w14:textId="4813C7FC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bidi="ar-S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bidi="ar-S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8" w:type="dxa"/>
            <w:vAlign w:val="center"/>
          </w:tcPr>
          <w:p w14:paraId="0C7D5612" w14:textId="07FC3D8A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bidi="ar-S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bidi="ar-SA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2244" w:type="dxa"/>
            <w:vAlign w:val="center"/>
          </w:tcPr>
          <w:p w14:paraId="3F5BA37E" w14:textId="064FC227" w:rsidR="004939E6" w:rsidRP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Примечание</w:t>
            </w:r>
          </w:p>
        </w:tc>
      </w:tr>
      <w:tr w:rsidR="004939E6" w14:paraId="5E306C3F" w14:textId="77777777" w:rsidTr="004939E6">
        <w:tc>
          <w:tcPr>
            <w:tcW w:w="967" w:type="dxa"/>
            <w:vAlign w:val="center"/>
          </w:tcPr>
          <w:p w14:paraId="2BEE62C8" w14:textId="1B8B0E24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968" w:type="dxa"/>
            <w:vAlign w:val="center"/>
          </w:tcPr>
          <w:p w14:paraId="73505E42" w14:textId="137D6BE6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Х</w:t>
            </w:r>
          </w:p>
        </w:tc>
        <w:tc>
          <w:tcPr>
            <w:tcW w:w="968" w:type="dxa"/>
            <w:vAlign w:val="center"/>
          </w:tcPr>
          <w:p w14:paraId="6D3CEE61" w14:textId="5F720607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Х</w:t>
            </w:r>
          </w:p>
        </w:tc>
        <w:tc>
          <w:tcPr>
            <w:tcW w:w="968" w:type="dxa"/>
            <w:vAlign w:val="center"/>
          </w:tcPr>
          <w:p w14:paraId="5591E85D" w14:textId="345E2C23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968" w:type="dxa"/>
            <w:vAlign w:val="center"/>
          </w:tcPr>
          <w:p w14:paraId="598C0BA1" w14:textId="150E072A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2244" w:type="dxa"/>
            <w:vMerge w:val="restart"/>
            <w:vAlign w:val="center"/>
          </w:tcPr>
          <w:p w14:paraId="6CA70324" w14:textId="2544794B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Режим хранения</w:t>
            </w:r>
          </w:p>
        </w:tc>
      </w:tr>
      <w:tr w:rsidR="004939E6" w14:paraId="165CAA14" w14:textId="77777777" w:rsidTr="004939E6">
        <w:tc>
          <w:tcPr>
            <w:tcW w:w="967" w:type="dxa"/>
            <w:vAlign w:val="center"/>
          </w:tcPr>
          <w:p w14:paraId="02B58395" w14:textId="40AA373F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968" w:type="dxa"/>
            <w:vAlign w:val="center"/>
          </w:tcPr>
          <w:p w14:paraId="0885A4AD" w14:textId="4DA1096E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Х</w:t>
            </w:r>
          </w:p>
        </w:tc>
        <w:tc>
          <w:tcPr>
            <w:tcW w:w="968" w:type="dxa"/>
            <w:vAlign w:val="center"/>
          </w:tcPr>
          <w:p w14:paraId="0A0B4783" w14:textId="35F3A79D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Х</w:t>
            </w:r>
          </w:p>
        </w:tc>
        <w:tc>
          <w:tcPr>
            <w:tcW w:w="968" w:type="dxa"/>
            <w:vAlign w:val="center"/>
          </w:tcPr>
          <w:p w14:paraId="6DC31BB5" w14:textId="1BCFFC48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968" w:type="dxa"/>
            <w:vAlign w:val="center"/>
          </w:tcPr>
          <w:p w14:paraId="710AE95D" w14:textId="563581CA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2244" w:type="dxa"/>
            <w:vMerge/>
            <w:vAlign w:val="center"/>
          </w:tcPr>
          <w:p w14:paraId="4AA77C69" w14:textId="77777777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</w:p>
        </w:tc>
      </w:tr>
      <w:tr w:rsidR="004939E6" w14:paraId="50C40624" w14:textId="77777777" w:rsidTr="004939E6">
        <w:tc>
          <w:tcPr>
            <w:tcW w:w="967" w:type="dxa"/>
            <w:vAlign w:val="center"/>
          </w:tcPr>
          <w:p w14:paraId="7BF58440" w14:textId="5DC110AD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968" w:type="dxa"/>
            <w:vAlign w:val="center"/>
          </w:tcPr>
          <w:p w14:paraId="14DF73EE" w14:textId="61D1DD3D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968" w:type="dxa"/>
            <w:vAlign w:val="center"/>
          </w:tcPr>
          <w:p w14:paraId="5B6F1B7F" w14:textId="73EAFEDD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968" w:type="dxa"/>
            <w:vAlign w:val="center"/>
          </w:tcPr>
          <w:p w14:paraId="507EAD27" w14:textId="567AD5A2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968" w:type="dxa"/>
            <w:vAlign w:val="center"/>
          </w:tcPr>
          <w:p w14:paraId="26C59F17" w14:textId="68BCB0BE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2244" w:type="dxa"/>
            <w:vMerge/>
            <w:vAlign w:val="center"/>
          </w:tcPr>
          <w:p w14:paraId="0674FABE" w14:textId="77777777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</w:p>
        </w:tc>
      </w:tr>
      <w:tr w:rsidR="004939E6" w14:paraId="1DCC7411" w14:textId="77777777" w:rsidTr="004939E6">
        <w:tc>
          <w:tcPr>
            <w:tcW w:w="967" w:type="dxa"/>
            <w:vAlign w:val="center"/>
          </w:tcPr>
          <w:p w14:paraId="0B2C78FC" w14:textId="52A9A512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968" w:type="dxa"/>
            <w:vAlign w:val="center"/>
          </w:tcPr>
          <w:p w14:paraId="442A1039" w14:textId="4B214AD2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968" w:type="dxa"/>
            <w:vAlign w:val="center"/>
          </w:tcPr>
          <w:p w14:paraId="1CBD28C9" w14:textId="19404745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968" w:type="dxa"/>
            <w:vAlign w:val="center"/>
          </w:tcPr>
          <w:p w14:paraId="1FD264D6" w14:textId="41628403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968" w:type="dxa"/>
            <w:vAlign w:val="center"/>
          </w:tcPr>
          <w:p w14:paraId="657339F6" w14:textId="29D557D8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2244" w:type="dxa"/>
            <w:vMerge/>
            <w:vAlign w:val="center"/>
          </w:tcPr>
          <w:p w14:paraId="10837281" w14:textId="77777777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</w:p>
        </w:tc>
      </w:tr>
      <w:tr w:rsidR="004939E6" w14:paraId="3BE9D0A5" w14:textId="77777777" w:rsidTr="004939E6">
        <w:tc>
          <w:tcPr>
            <w:tcW w:w="967" w:type="dxa"/>
            <w:vAlign w:val="center"/>
          </w:tcPr>
          <w:p w14:paraId="478D624D" w14:textId="512E96C7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968" w:type="dxa"/>
            <w:vAlign w:val="center"/>
          </w:tcPr>
          <w:p w14:paraId="160111AC" w14:textId="57403613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968" w:type="dxa"/>
            <w:vAlign w:val="center"/>
          </w:tcPr>
          <w:p w14:paraId="420FA3F7" w14:textId="51FAD398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968" w:type="dxa"/>
            <w:vAlign w:val="center"/>
          </w:tcPr>
          <w:p w14:paraId="6D120236" w14:textId="7B6F50F6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968" w:type="dxa"/>
            <w:vAlign w:val="center"/>
          </w:tcPr>
          <w:p w14:paraId="66EBB665" w14:textId="7897C5BE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2244" w:type="dxa"/>
            <w:vAlign w:val="center"/>
          </w:tcPr>
          <w:p w14:paraId="7BC1265E" w14:textId="77777777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</w:p>
        </w:tc>
      </w:tr>
      <w:tr w:rsidR="004939E6" w14:paraId="6B7FE7E1" w14:textId="77777777" w:rsidTr="004939E6">
        <w:tc>
          <w:tcPr>
            <w:tcW w:w="967" w:type="dxa"/>
            <w:vAlign w:val="center"/>
          </w:tcPr>
          <w:p w14:paraId="13F62462" w14:textId="035B3813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968" w:type="dxa"/>
            <w:vAlign w:val="center"/>
          </w:tcPr>
          <w:p w14:paraId="64DE804B" w14:textId="08C1406E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968" w:type="dxa"/>
            <w:vAlign w:val="center"/>
          </w:tcPr>
          <w:p w14:paraId="46EC9C08" w14:textId="5FAFECF2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968" w:type="dxa"/>
            <w:vAlign w:val="center"/>
          </w:tcPr>
          <w:p w14:paraId="7E2AB020" w14:textId="7881E074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968" w:type="dxa"/>
            <w:vAlign w:val="center"/>
          </w:tcPr>
          <w:p w14:paraId="46B3B7EE" w14:textId="718A06C7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2244" w:type="dxa"/>
            <w:vAlign w:val="center"/>
          </w:tcPr>
          <w:p w14:paraId="77A40C7C" w14:textId="77777777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</w:p>
        </w:tc>
      </w:tr>
      <w:tr w:rsidR="004939E6" w14:paraId="0D107561" w14:textId="77777777" w:rsidTr="004939E6">
        <w:tc>
          <w:tcPr>
            <w:tcW w:w="967" w:type="dxa"/>
            <w:vAlign w:val="center"/>
          </w:tcPr>
          <w:p w14:paraId="24EFA63D" w14:textId="5D82D3F8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968" w:type="dxa"/>
            <w:vAlign w:val="center"/>
          </w:tcPr>
          <w:p w14:paraId="18C9439C" w14:textId="162887CD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968" w:type="dxa"/>
            <w:vAlign w:val="center"/>
          </w:tcPr>
          <w:p w14:paraId="7C337C27" w14:textId="7B21E810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968" w:type="dxa"/>
            <w:vAlign w:val="center"/>
          </w:tcPr>
          <w:p w14:paraId="5E2EE51E" w14:textId="298CC258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968" w:type="dxa"/>
            <w:vAlign w:val="center"/>
          </w:tcPr>
          <w:p w14:paraId="4818A0F7" w14:textId="5732EAC4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2244" w:type="dxa"/>
            <w:vAlign w:val="center"/>
          </w:tcPr>
          <w:p w14:paraId="73E4013D" w14:textId="77777777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</w:p>
        </w:tc>
      </w:tr>
      <w:tr w:rsidR="004939E6" w14:paraId="44449C47" w14:textId="77777777" w:rsidTr="004939E6">
        <w:tc>
          <w:tcPr>
            <w:tcW w:w="967" w:type="dxa"/>
            <w:vAlign w:val="center"/>
          </w:tcPr>
          <w:p w14:paraId="368CE2AC" w14:textId="7F0AAB3B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968" w:type="dxa"/>
            <w:vAlign w:val="center"/>
          </w:tcPr>
          <w:p w14:paraId="55E0B860" w14:textId="2BEE8530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968" w:type="dxa"/>
            <w:vAlign w:val="center"/>
          </w:tcPr>
          <w:p w14:paraId="290E1730" w14:textId="5ED09A15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968" w:type="dxa"/>
            <w:vAlign w:val="center"/>
          </w:tcPr>
          <w:p w14:paraId="1C9C5DE3" w14:textId="18087BB8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968" w:type="dxa"/>
            <w:vAlign w:val="center"/>
          </w:tcPr>
          <w:p w14:paraId="35CA91F3" w14:textId="57653F63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2244" w:type="dxa"/>
            <w:vAlign w:val="center"/>
          </w:tcPr>
          <w:p w14:paraId="374DF1DE" w14:textId="77777777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</w:p>
        </w:tc>
      </w:tr>
      <w:tr w:rsidR="004939E6" w14:paraId="08D2E3A6" w14:textId="77777777" w:rsidTr="004939E6">
        <w:tc>
          <w:tcPr>
            <w:tcW w:w="967" w:type="dxa"/>
            <w:vAlign w:val="center"/>
          </w:tcPr>
          <w:p w14:paraId="28FF297F" w14:textId="5757E3FA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968" w:type="dxa"/>
            <w:vAlign w:val="center"/>
          </w:tcPr>
          <w:p w14:paraId="5FE7A52E" w14:textId="78784160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968" w:type="dxa"/>
            <w:vAlign w:val="center"/>
          </w:tcPr>
          <w:p w14:paraId="54B8D0D1" w14:textId="03B4039B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968" w:type="dxa"/>
            <w:vAlign w:val="center"/>
          </w:tcPr>
          <w:p w14:paraId="512FCC79" w14:textId="187EFBD7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968" w:type="dxa"/>
            <w:vAlign w:val="center"/>
          </w:tcPr>
          <w:p w14:paraId="31C42309" w14:textId="623D9F2A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2244" w:type="dxa"/>
            <w:vMerge w:val="restart"/>
            <w:vAlign w:val="center"/>
          </w:tcPr>
          <w:p w14:paraId="4C80EB62" w14:textId="1FA1F440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Счетный режим</w:t>
            </w:r>
          </w:p>
        </w:tc>
      </w:tr>
      <w:tr w:rsidR="004939E6" w14:paraId="555DC0FB" w14:textId="77777777" w:rsidTr="004939E6">
        <w:tc>
          <w:tcPr>
            <w:tcW w:w="967" w:type="dxa"/>
            <w:vAlign w:val="center"/>
          </w:tcPr>
          <w:p w14:paraId="33E20526" w14:textId="78D172A8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968" w:type="dxa"/>
            <w:vAlign w:val="center"/>
          </w:tcPr>
          <w:p w14:paraId="00EC5F0C" w14:textId="3870EFE5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968" w:type="dxa"/>
            <w:vAlign w:val="center"/>
          </w:tcPr>
          <w:p w14:paraId="0706F37B" w14:textId="2BFAFAF8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968" w:type="dxa"/>
            <w:vAlign w:val="center"/>
          </w:tcPr>
          <w:p w14:paraId="30B757EE" w14:textId="5A903135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968" w:type="dxa"/>
            <w:vAlign w:val="center"/>
          </w:tcPr>
          <w:p w14:paraId="04B504D1" w14:textId="7110052B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2244" w:type="dxa"/>
            <w:vMerge/>
            <w:vAlign w:val="center"/>
          </w:tcPr>
          <w:p w14:paraId="2F867C5D" w14:textId="77777777" w:rsidR="004939E6" w:rsidRDefault="004939E6" w:rsidP="004939E6">
            <w:pPr>
              <w:tabs>
                <w:tab w:val="left" w:pos="2835"/>
              </w:tabs>
              <w:spacing w:line="240" w:lineRule="auto"/>
              <w:ind w:firstLine="0"/>
              <w:jc w:val="center"/>
              <w:rPr>
                <w:lang w:bidi="ar-SA"/>
              </w:rPr>
            </w:pPr>
          </w:p>
        </w:tc>
      </w:tr>
    </w:tbl>
    <w:p w14:paraId="7A4937C4" w14:textId="77777777" w:rsidR="004939E6" w:rsidRDefault="004939E6" w:rsidP="0019615B">
      <w:pPr>
        <w:tabs>
          <w:tab w:val="left" w:pos="2835"/>
        </w:tabs>
        <w:jc w:val="left"/>
        <w:rPr>
          <w:lang w:bidi="ar-SA"/>
        </w:rPr>
      </w:pPr>
    </w:p>
    <w:p w14:paraId="52499DD4" w14:textId="6D38A860" w:rsidR="004939E6" w:rsidRDefault="004939E6" w:rsidP="0019615B">
      <w:pPr>
        <w:tabs>
          <w:tab w:val="left" w:pos="2835"/>
        </w:tabs>
        <w:jc w:val="left"/>
        <w:rPr>
          <w:lang w:bidi="ar-SA"/>
        </w:rPr>
      </w:pPr>
    </w:p>
    <w:p w14:paraId="31A06D54" w14:textId="4EEDF3BC" w:rsidR="004939E6" w:rsidRPr="00AF323A" w:rsidRDefault="004939E6" w:rsidP="0019615B">
      <w:pPr>
        <w:tabs>
          <w:tab w:val="left" w:pos="2835"/>
        </w:tabs>
        <w:jc w:val="left"/>
        <w:rPr>
          <w:lang w:bidi="ar-SA"/>
        </w:rPr>
      </w:pPr>
      <w:bookmarkStart w:id="9" w:name="_GoBack"/>
      <w:bookmarkEnd w:id="9"/>
    </w:p>
    <w:sectPr w:rsidR="004939E6" w:rsidRPr="00AF323A" w:rsidSect="00A5416E"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0B83C" w14:textId="77777777" w:rsidR="00BE5AB2" w:rsidRDefault="00BE5AB2" w:rsidP="00FB1CD3">
      <w:r>
        <w:separator/>
      </w:r>
    </w:p>
  </w:endnote>
  <w:endnote w:type="continuationSeparator" w:id="0">
    <w:p w14:paraId="4BAC321B" w14:textId="77777777" w:rsidR="00BE5AB2" w:rsidRDefault="00BE5AB2" w:rsidP="00FB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B61AA" w14:textId="77777777" w:rsidR="004A5CCB" w:rsidRDefault="004A5CCB">
    <w:pPr>
      <w:pStyle w:val="afb"/>
      <w:jc w:val="center"/>
    </w:pPr>
  </w:p>
  <w:p w14:paraId="722E624A" w14:textId="77777777" w:rsidR="004A5CCB" w:rsidRDefault="004A5CCB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3EB6C" w14:textId="77777777" w:rsidR="00BE5AB2" w:rsidRDefault="00BE5AB2" w:rsidP="00FB1CD3">
      <w:r>
        <w:separator/>
      </w:r>
    </w:p>
  </w:footnote>
  <w:footnote w:type="continuationSeparator" w:id="0">
    <w:p w14:paraId="7E6147FB" w14:textId="77777777" w:rsidR="00BE5AB2" w:rsidRDefault="00BE5AB2" w:rsidP="00FB1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86663"/>
    <w:multiLevelType w:val="hybridMultilevel"/>
    <w:tmpl w:val="660E8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4678E"/>
    <w:multiLevelType w:val="hybridMultilevel"/>
    <w:tmpl w:val="21AAD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73E4A"/>
    <w:multiLevelType w:val="hybridMultilevel"/>
    <w:tmpl w:val="9C2CB6D0"/>
    <w:lvl w:ilvl="0" w:tplc="8F38FC9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EC6873"/>
    <w:multiLevelType w:val="hybridMultilevel"/>
    <w:tmpl w:val="96F230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D21036"/>
    <w:multiLevelType w:val="hybridMultilevel"/>
    <w:tmpl w:val="D092E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11A5D"/>
    <w:multiLevelType w:val="hybridMultilevel"/>
    <w:tmpl w:val="0C6CD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E6035"/>
    <w:multiLevelType w:val="hybridMultilevel"/>
    <w:tmpl w:val="398AAE0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4975405E"/>
    <w:multiLevelType w:val="hybridMultilevel"/>
    <w:tmpl w:val="BD8ACAA6"/>
    <w:lvl w:ilvl="0" w:tplc="264A3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E5A0C98"/>
    <w:multiLevelType w:val="hybridMultilevel"/>
    <w:tmpl w:val="FC90C2D0"/>
    <w:lvl w:ilvl="0" w:tplc="8C700D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3CE3C38"/>
    <w:multiLevelType w:val="hybridMultilevel"/>
    <w:tmpl w:val="DDEC4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227BA"/>
    <w:multiLevelType w:val="hybridMultilevel"/>
    <w:tmpl w:val="A16E87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D803CA5"/>
    <w:multiLevelType w:val="hybridMultilevel"/>
    <w:tmpl w:val="9FFC3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1A6081"/>
    <w:multiLevelType w:val="hybridMultilevel"/>
    <w:tmpl w:val="08E81C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1"/>
  </w:num>
  <w:num w:numId="3">
    <w:abstractNumId w:val="2"/>
  </w:num>
  <w:num w:numId="4">
    <w:abstractNumId w:val="10"/>
  </w:num>
  <w:num w:numId="5">
    <w:abstractNumId w:val="3"/>
  </w:num>
  <w:num w:numId="6">
    <w:abstractNumId w:val="2"/>
    <w:lvlOverride w:ilvl="0">
      <w:startOverride w:val="1"/>
    </w:lvlOverride>
  </w:num>
  <w:num w:numId="7">
    <w:abstractNumId w:val="12"/>
  </w:num>
  <w:num w:numId="8">
    <w:abstractNumId w:val="2"/>
    <w:lvlOverride w:ilvl="0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</w:num>
  <w:num w:numId="11">
    <w:abstractNumId w:val="5"/>
  </w:num>
  <w:num w:numId="12">
    <w:abstractNumId w:val="9"/>
  </w:num>
  <w:num w:numId="13">
    <w:abstractNumId w:val="1"/>
  </w:num>
  <w:num w:numId="14">
    <w:abstractNumId w:val="6"/>
  </w:num>
  <w:num w:numId="15">
    <w:abstractNumId w:val="0"/>
  </w:num>
  <w:num w:numId="16">
    <w:abstractNumId w:val="4"/>
  </w:num>
  <w:num w:numId="17">
    <w:abstractNumId w:val="8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9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CE"/>
    <w:rsid w:val="000071CB"/>
    <w:rsid w:val="00010112"/>
    <w:rsid w:val="00010240"/>
    <w:rsid w:val="00010ECE"/>
    <w:rsid w:val="00011807"/>
    <w:rsid w:val="000524CC"/>
    <w:rsid w:val="00054E4C"/>
    <w:rsid w:val="0006394F"/>
    <w:rsid w:val="00074023"/>
    <w:rsid w:val="00086AD8"/>
    <w:rsid w:val="00090425"/>
    <w:rsid w:val="000962BC"/>
    <w:rsid w:val="000A1FDD"/>
    <w:rsid w:val="000A2455"/>
    <w:rsid w:val="000A3457"/>
    <w:rsid w:val="000A4242"/>
    <w:rsid w:val="000A6453"/>
    <w:rsid w:val="000B146A"/>
    <w:rsid w:val="000C7B0D"/>
    <w:rsid w:val="000E3B04"/>
    <w:rsid w:val="000F1CB0"/>
    <w:rsid w:val="000F271A"/>
    <w:rsid w:val="00102290"/>
    <w:rsid w:val="00106479"/>
    <w:rsid w:val="00106C64"/>
    <w:rsid w:val="00117BFB"/>
    <w:rsid w:val="001307A3"/>
    <w:rsid w:val="001338F1"/>
    <w:rsid w:val="0016475F"/>
    <w:rsid w:val="0016684F"/>
    <w:rsid w:val="00174811"/>
    <w:rsid w:val="00177EC9"/>
    <w:rsid w:val="0019615B"/>
    <w:rsid w:val="001A0947"/>
    <w:rsid w:val="001A58B3"/>
    <w:rsid w:val="001B3493"/>
    <w:rsid w:val="00210C3B"/>
    <w:rsid w:val="00213797"/>
    <w:rsid w:val="00223BA7"/>
    <w:rsid w:val="00231FD7"/>
    <w:rsid w:val="00233835"/>
    <w:rsid w:val="00246F3B"/>
    <w:rsid w:val="00253506"/>
    <w:rsid w:val="002653B7"/>
    <w:rsid w:val="00270309"/>
    <w:rsid w:val="0027090B"/>
    <w:rsid w:val="00271276"/>
    <w:rsid w:val="00272D19"/>
    <w:rsid w:val="0027334C"/>
    <w:rsid w:val="00274688"/>
    <w:rsid w:val="00276A9B"/>
    <w:rsid w:val="00277821"/>
    <w:rsid w:val="00282FFD"/>
    <w:rsid w:val="002862AF"/>
    <w:rsid w:val="00290775"/>
    <w:rsid w:val="002A0099"/>
    <w:rsid w:val="002A2CF0"/>
    <w:rsid w:val="002B6BF5"/>
    <w:rsid w:val="002D0548"/>
    <w:rsid w:val="002E4110"/>
    <w:rsid w:val="002F2174"/>
    <w:rsid w:val="002F29BC"/>
    <w:rsid w:val="002F653F"/>
    <w:rsid w:val="002F6A19"/>
    <w:rsid w:val="003132A8"/>
    <w:rsid w:val="00316BB1"/>
    <w:rsid w:val="00321F99"/>
    <w:rsid w:val="00344FBE"/>
    <w:rsid w:val="00367650"/>
    <w:rsid w:val="003C71A6"/>
    <w:rsid w:val="003D358F"/>
    <w:rsid w:val="003D4072"/>
    <w:rsid w:val="003E60BC"/>
    <w:rsid w:val="003F5171"/>
    <w:rsid w:val="00401C89"/>
    <w:rsid w:val="00417B10"/>
    <w:rsid w:val="00420AF3"/>
    <w:rsid w:val="00427C8D"/>
    <w:rsid w:val="00434518"/>
    <w:rsid w:val="00462644"/>
    <w:rsid w:val="00474B51"/>
    <w:rsid w:val="0047556E"/>
    <w:rsid w:val="004917CB"/>
    <w:rsid w:val="004939E6"/>
    <w:rsid w:val="004A3938"/>
    <w:rsid w:val="004A594A"/>
    <w:rsid w:val="004A5CCB"/>
    <w:rsid w:val="004B159B"/>
    <w:rsid w:val="004B6CA8"/>
    <w:rsid w:val="004C0C3B"/>
    <w:rsid w:val="004D3FE7"/>
    <w:rsid w:val="004F52DD"/>
    <w:rsid w:val="004F7A71"/>
    <w:rsid w:val="005162C6"/>
    <w:rsid w:val="005354AD"/>
    <w:rsid w:val="00546A75"/>
    <w:rsid w:val="00551D87"/>
    <w:rsid w:val="00555C59"/>
    <w:rsid w:val="005627D1"/>
    <w:rsid w:val="00566834"/>
    <w:rsid w:val="0058121D"/>
    <w:rsid w:val="005C1A5A"/>
    <w:rsid w:val="005D7C14"/>
    <w:rsid w:val="005E77A2"/>
    <w:rsid w:val="005F132E"/>
    <w:rsid w:val="00603B2F"/>
    <w:rsid w:val="00611A3F"/>
    <w:rsid w:val="00611EDB"/>
    <w:rsid w:val="00636382"/>
    <w:rsid w:val="006470B9"/>
    <w:rsid w:val="00664653"/>
    <w:rsid w:val="006A10E4"/>
    <w:rsid w:val="006E4794"/>
    <w:rsid w:val="006F7628"/>
    <w:rsid w:val="00712102"/>
    <w:rsid w:val="007133BF"/>
    <w:rsid w:val="007260CD"/>
    <w:rsid w:val="007368FF"/>
    <w:rsid w:val="00741FD0"/>
    <w:rsid w:val="007567B2"/>
    <w:rsid w:val="007648CC"/>
    <w:rsid w:val="00772177"/>
    <w:rsid w:val="007768D1"/>
    <w:rsid w:val="007A3650"/>
    <w:rsid w:val="007B00C1"/>
    <w:rsid w:val="007B339F"/>
    <w:rsid w:val="007D4DCC"/>
    <w:rsid w:val="007E3381"/>
    <w:rsid w:val="007E58C8"/>
    <w:rsid w:val="007E6F4F"/>
    <w:rsid w:val="007E74E3"/>
    <w:rsid w:val="007F2564"/>
    <w:rsid w:val="0080344F"/>
    <w:rsid w:val="00806E8B"/>
    <w:rsid w:val="008170F5"/>
    <w:rsid w:val="00825097"/>
    <w:rsid w:val="00836712"/>
    <w:rsid w:val="008527AA"/>
    <w:rsid w:val="00853693"/>
    <w:rsid w:val="0086016E"/>
    <w:rsid w:val="008668A3"/>
    <w:rsid w:val="008672F6"/>
    <w:rsid w:val="0087047D"/>
    <w:rsid w:val="00874D77"/>
    <w:rsid w:val="00885F81"/>
    <w:rsid w:val="008A1316"/>
    <w:rsid w:val="008A4E82"/>
    <w:rsid w:val="008B4945"/>
    <w:rsid w:val="008B671D"/>
    <w:rsid w:val="008C0737"/>
    <w:rsid w:val="008F19A5"/>
    <w:rsid w:val="008F2159"/>
    <w:rsid w:val="008F6FEA"/>
    <w:rsid w:val="009041C1"/>
    <w:rsid w:val="00913CE8"/>
    <w:rsid w:val="00925079"/>
    <w:rsid w:val="009350D3"/>
    <w:rsid w:val="00942BD6"/>
    <w:rsid w:val="00964EEF"/>
    <w:rsid w:val="00973EF0"/>
    <w:rsid w:val="009A3A13"/>
    <w:rsid w:val="009B6EB3"/>
    <w:rsid w:val="009B78B5"/>
    <w:rsid w:val="009F20FD"/>
    <w:rsid w:val="00A04583"/>
    <w:rsid w:val="00A0496D"/>
    <w:rsid w:val="00A06622"/>
    <w:rsid w:val="00A37322"/>
    <w:rsid w:val="00A43CC9"/>
    <w:rsid w:val="00A5416E"/>
    <w:rsid w:val="00A64572"/>
    <w:rsid w:val="00A751E5"/>
    <w:rsid w:val="00A75FC8"/>
    <w:rsid w:val="00A7794F"/>
    <w:rsid w:val="00A83367"/>
    <w:rsid w:val="00A84A98"/>
    <w:rsid w:val="00A8501B"/>
    <w:rsid w:val="00A945DB"/>
    <w:rsid w:val="00A95C31"/>
    <w:rsid w:val="00AA574A"/>
    <w:rsid w:val="00AA62F0"/>
    <w:rsid w:val="00AB0F58"/>
    <w:rsid w:val="00AD5E5D"/>
    <w:rsid w:val="00AE4CC1"/>
    <w:rsid w:val="00AF323A"/>
    <w:rsid w:val="00B00BF9"/>
    <w:rsid w:val="00B05BA5"/>
    <w:rsid w:val="00B1422E"/>
    <w:rsid w:val="00B2295D"/>
    <w:rsid w:val="00B24BE1"/>
    <w:rsid w:val="00B47BE0"/>
    <w:rsid w:val="00B52A63"/>
    <w:rsid w:val="00B725D8"/>
    <w:rsid w:val="00B7681E"/>
    <w:rsid w:val="00BA2842"/>
    <w:rsid w:val="00BA39F4"/>
    <w:rsid w:val="00BA3D13"/>
    <w:rsid w:val="00BA5B82"/>
    <w:rsid w:val="00BB2364"/>
    <w:rsid w:val="00BB266E"/>
    <w:rsid w:val="00BB28E6"/>
    <w:rsid w:val="00BC03D7"/>
    <w:rsid w:val="00BC2626"/>
    <w:rsid w:val="00BD0141"/>
    <w:rsid w:val="00BE5AB2"/>
    <w:rsid w:val="00C13440"/>
    <w:rsid w:val="00C20A15"/>
    <w:rsid w:val="00C366FE"/>
    <w:rsid w:val="00C368C9"/>
    <w:rsid w:val="00C36DB6"/>
    <w:rsid w:val="00C42B37"/>
    <w:rsid w:val="00C42C9F"/>
    <w:rsid w:val="00C579AC"/>
    <w:rsid w:val="00C65004"/>
    <w:rsid w:val="00C84711"/>
    <w:rsid w:val="00CA4D79"/>
    <w:rsid w:val="00CB377C"/>
    <w:rsid w:val="00CB7EB3"/>
    <w:rsid w:val="00CC4242"/>
    <w:rsid w:val="00CE26CF"/>
    <w:rsid w:val="00CF0E50"/>
    <w:rsid w:val="00D06F61"/>
    <w:rsid w:val="00D14618"/>
    <w:rsid w:val="00D15330"/>
    <w:rsid w:val="00D71D67"/>
    <w:rsid w:val="00D94276"/>
    <w:rsid w:val="00DD4D74"/>
    <w:rsid w:val="00DE214E"/>
    <w:rsid w:val="00DE29BC"/>
    <w:rsid w:val="00E029F3"/>
    <w:rsid w:val="00E07B45"/>
    <w:rsid w:val="00E1370F"/>
    <w:rsid w:val="00E160EA"/>
    <w:rsid w:val="00E244C2"/>
    <w:rsid w:val="00E27BC1"/>
    <w:rsid w:val="00E43E6D"/>
    <w:rsid w:val="00E45EFA"/>
    <w:rsid w:val="00E54D13"/>
    <w:rsid w:val="00E5674C"/>
    <w:rsid w:val="00E76171"/>
    <w:rsid w:val="00E77EE3"/>
    <w:rsid w:val="00E807C1"/>
    <w:rsid w:val="00E81929"/>
    <w:rsid w:val="00EA7F07"/>
    <w:rsid w:val="00EC21E1"/>
    <w:rsid w:val="00EC64BE"/>
    <w:rsid w:val="00ED6C19"/>
    <w:rsid w:val="00ED7756"/>
    <w:rsid w:val="00EF3168"/>
    <w:rsid w:val="00EF778B"/>
    <w:rsid w:val="00F01B14"/>
    <w:rsid w:val="00F04045"/>
    <w:rsid w:val="00F06FC1"/>
    <w:rsid w:val="00F10699"/>
    <w:rsid w:val="00F15A20"/>
    <w:rsid w:val="00F2571F"/>
    <w:rsid w:val="00F370F3"/>
    <w:rsid w:val="00F42832"/>
    <w:rsid w:val="00F42CBE"/>
    <w:rsid w:val="00F671D5"/>
    <w:rsid w:val="00F72C57"/>
    <w:rsid w:val="00F7486C"/>
    <w:rsid w:val="00F862DC"/>
    <w:rsid w:val="00F949C4"/>
    <w:rsid w:val="00F94B8B"/>
    <w:rsid w:val="00FA2E2E"/>
    <w:rsid w:val="00FA70DF"/>
    <w:rsid w:val="00FA7B9C"/>
    <w:rsid w:val="00FB1CD3"/>
    <w:rsid w:val="00FE543B"/>
    <w:rsid w:val="00FF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0E070"/>
  <w15:docId w15:val="{60953CD4-474D-4983-93CD-E3A57D77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9E6"/>
    <w:pPr>
      <w:suppressAutoHyphens/>
      <w:spacing w:after="0" w:line="360" w:lineRule="auto"/>
      <w:ind w:firstLine="709"/>
      <w:jc w:val="both"/>
    </w:pPr>
    <w:rPr>
      <w:rFonts w:ascii="Times New Roman" w:eastAsia="Arial Unicode MS" w:hAnsi="Times New Roman" w:cs="Tahoma"/>
      <w:color w:val="000000"/>
      <w:sz w:val="28"/>
      <w:szCs w:val="24"/>
      <w:lang w:bidi="en-US"/>
    </w:rPr>
  </w:style>
  <w:style w:type="paragraph" w:styleId="1">
    <w:name w:val="heading 1"/>
    <w:basedOn w:val="a"/>
    <w:next w:val="a"/>
    <w:link w:val="10"/>
    <w:uiPriority w:val="9"/>
    <w:rsid w:val="00F862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rsid w:val="008034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34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541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">
    <w:name w:val="Заг3"/>
    <w:basedOn w:val="3"/>
    <w:link w:val="32"/>
    <w:uiPriority w:val="1"/>
    <w:qFormat/>
    <w:rsid w:val="0080344F"/>
    <w:pPr>
      <w:spacing w:before="0"/>
      <w:ind w:firstLine="0"/>
      <w:contextualSpacing/>
      <w:jc w:val="left"/>
    </w:pPr>
    <w:rPr>
      <w:rFonts w:ascii="Times New Roman" w:eastAsia="Calibri" w:hAnsi="Times New Roman" w:cs="Times New Roman"/>
      <w:color w:val="000000" w:themeColor="text1"/>
      <w:lang w:eastAsia="ru-RU"/>
    </w:rPr>
  </w:style>
  <w:style w:type="paragraph" w:customStyle="1" w:styleId="a4">
    <w:name w:val="Учебное заведение"/>
    <w:link w:val="a5"/>
    <w:uiPriority w:val="9"/>
    <w:qFormat/>
    <w:rsid w:val="0016684F"/>
    <w:pPr>
      <w:spacing w:after="240" w:line="240" w:lineRule="auto"/>
      <w:contextualSpacing/>
      <w:jc w:val="center"/>
    </w:pPr>
    <w:rPr>
      <w:rFonts w:ascii="Cambria" w:eastAsia="Times New Roman" w:hAnsi="Cambria" w:cs="Times New Roman"/>
      <w:i/>
      <w:color w:val="000000"/>
      <w:sz w:val="28"/>
      <w:szCs w:val="24"/>
      <w:lang w:eastAsia="ru-RU" w:bidi="en-US"/>
    </w:rPr>
  </w:style>
  <w:style w:type="character" w:customStyle="1" w:styleId="32">
    <w:name w:val="Заг3 Знак"/>
    <w:basedOn w:val="a0"/>
    <w:link w:val="31"/>
    <w:uiPriority w:val="1"/>
    <w:rsid w:val="0080344F"/>
    <w:rPr>
      <w:rFonts w:ascii="Times New Roman" w:eastAsia="Calibri" w:hAnsi="Times New Roman" w:cs="Times New Roman"/>
      <w:b/>
      <w:bCs/>
      <w:color w:val="000000" w:themeColor="text1"/>
      <w:sz w:val="28"/>
      <w:szCs w:val="24"/>
      <w:lang w:eastAsia="ru-RU" w:bidi="en-US"/>
    </w:rPr>
  </w:style>
  <w:style w:type="paragraph" w:customStyle="1" w:styleId="21">
    <w:name w:val="Заг2"/>
    <w:basedOn w:val="2"/>
    <w:link w:val="22"/>
    <w:uiPriority w:val="1"/>
    <w:qFormat/>
    <w:rsid w:val="0080344F"/>
    <w:pPr>
      <w:spacing w:before="0"/>
      <w:ind w:firstLine="0"/>
      <w:contextualSpacing/>
      <w:jc w:val="center"/>
    </w:pPr>
    <w:rPr>
      <w:rFonts w:ascii="Times New Roman" w:eastAsia="Calibri" w:hAnsi="Times New Roman" w:cs="Times New Roman"/>
      <w:color w:val="000000"/>
      <w:sz w:val="28"/>
      <w:szCs w:val="24"/>
      <w:lang w:eastAsia="ru-RU"/>
    </w:rPr>
  </w:style>
  <w:style w:type="character" w:customStyle="1" w:styleId="a5">
    <w:name w:val="Учебное заведение Знак"/>
    <w:basedOn w:val="a0"/>
    <w:link w:val="a4"/>
    <w:uiPriority w:val="9"/>
    <w:rsid w:val="0080344F"/>
    <w:rPr>
      <w:rFonts w:ascii="Cambria" w:eastAsia="Times New Roman" w:hAnsi="Cambria" w:cs="Times New Roman"/>
      <w:i/>
      <w:color w:val="000000"/>
      <w:sz w:val="28"/>
      <w:szCs w:val="24"/>
      <w:lang w:eastAsia="ru-RU" w:bidi="en-US"/>
    </w:rPr>
  </w:style>
  <w:style w:type="paragraph" w:customStyle="1" w:styleId="a6">
    <w:name w:val="УДК"/>
    <w:link w:val="a7"/>
    <w:uiPriority w:val="9"/>
    <w:rsid w:val="007E3381"/>
    <w:pPr>
      <w:pBdr>
        <w:right w:val="single" w:sz="4" w:space="4" w:color="auto"/>
      </w:pBdr>
      <w:spacing w:after="0" w:line="240" w:lineRule="auto"/>
      <w:jc w:val="center"/>
    </w:pPr>
    <w:rPr>
      <w:rFonts w:ascii="Cambria" w:eastAsia="Times New Roman" w:hAnsi="Cambria" w:cs="Times New Roman"/>
      <w:caps/>
      <w:color w:val="000000"/>
      <w:sz w:val="28"/>
      <w:szCs w:val="28"/>
      <w:lang w:val="en-US" w:eastAsia="ru-RU" w:bidi="en-US"/>
    </w:rPr>
  </w:style>
  <w:style w:type="character" w:customStyle="1" w:styleId="22">
    <w:name w:val="Заг2 Знак"/>
    <w:basedOn w:val="a0"/>
    <w:link w:val="21"/>
    <w:uiPriority w:val="1"/>
    <w:rsid w:val="0080344F"/>
    <w:rPr>
      <w:rFonts w:ascii="Times New Roman" w:eastAsia="Calibri" w:hAnsi="Times New Roman" w:cs="Times New Roman"/>
      <w:b/>
      <w:bCs/>
      <w:color w:val="000000"/>
      <w:sz w:val="28"/>
      <w:szCs w:val="24"/>
      <w:lang w:eastAsia="ru-RU" w:bidi="en-US"/>
    </w:rPr>
  </w:style>
  <w:style w:type="paragraph" w:customStyle="1" w:styleId="a8">
    <w:name w:val="Название статьи"/>
    <w:link w:val="a9"/>
    <w:uiPriority w:val="9"/>
    <w:qFormat/>
    <w:rsid w:val="0016684F"/>
    <w:pPr>
      <w:spacing w:after="360" w:line="240" w:lineRule="auto"/>
      <w:contextualSpacing/>
      <w:jc w:val="center"/>
    </w:pPr>
    <w:rPr>
      <w:rFonts w:ascii="Cambria" w:eastAsia="Calibri" w:hAnsi="Cambria" w:cs="Times New Roman"/>
      <w:b/>
      <w:caps/>
      <w:color w:val="000000"/>
      <w:spacing w:val="-6"/>
      <w:sz w:val="28"/>
      <w:szCs w:val="28"/>
      <w:lang w:eastAsia="ru-RU" w:bidi="en-US"/>
    </w:rPr>
  </w:style>
  <w:style w:type="character" w:customStyle="1" w:styleId="a7">
    <w:name w:val="УДК Знак"/>
    <w:basedOn w:val="a0"/>
    <w:link w:val="a6"/>
    <w:uiPriority w:val="9"/>
    <w:rsid w:val="0080344F"/>
    <w:rPr>
      <w:rFonts w:ascii="Cambria" w:eastAsia="Times New Roman" w:hAnsi="Cambria" w:cs="Times New Roman"/>
      <w:caps/>
      <w:color w:val="000000"/>
      <w:sz w:val="28"/>
      <w:szCs w:val="28"/>
      <w:lang w:val="en-US" w:eastAsia="ru-RU" w:bidi="en-US"/>
    </w:rPr>
  </w:style>
  <w:style w:type="character" w:customStyle="1" w:styleId="a9">
    <w:name w:val="Название статьи Знак"/>
    <w:basedOn w:val="a0"/>
    <w:link w:val="a8"/>
    <w:uiPriority w:val="9"/>
    <w:rsid w:val="0080344F"/>
    <w:rPr>
      <w:rFonts w:ascii="Cambria" w:eastAsia="Calibri" w:hAnsi="Cambria" w:cs="Times New Roman"/>
      <w:b/>
      <w:caps/>
      <w:color w:val="000000"/>
      <w:spacing w:val="-6"/>
      <w:sz w:val="28"/>
      <w:szCs w:val="28"/>
      <w:lang w:eastAsia="ru-RU" w:bidi="en-US"/>
    </w:rPr>
  </w:style>
  <w:style w:type="paragraph" w:customStyle="1" w:styleId="aa">
    <w:name w:val="Рисунок"/>
    <w:link w:val="ab"/>
    <w:uiPriority w:val="4"/>
    <w:qFormat/>
    <w:rsid w:val="00270309"/>
    <w:pPr>
      <w:spacing w:before="120" w:after="120" w:line="240" w:lineRule="auto"/>
      <w:jc w:val="center"/>
    </w:pPr>
    <w:rPr>
      <w:rFonts w:ascii="Times New Roman" w:eastAsia="Arial Unicode MS" w:hAnsi="Times New Roman" w:cs="Tahoma"/>
      <w:color w:val="000000"/>
      <w:sz w:val="28"/>
      <w:szCs w:val="24"/>
      <w:lang w:bidi="en-US"/>
    </w:rPr>
  </w:style>
  <w:style w:type="paragraph" w:customStyle="1" w:styleId="ac">
    <w:name w:val="Литература"/>
    <w:basedOn w:val="a"/>
    <w:link w:val="ad"/>
    <w:uiPriority w:val="9"/>
    <w:qFormat/>
    <w:rsid w:val="009350D3"/>
    <w:pPr>
      <w:spacing w:before="240" w:after="240"/>
      <w:jc w:val="center"/>
    </w:pPr>
    <w:rPr>
      <w:rFonts w:ascii="Cambria" w:hAnsi="Cambria"/>
      <w:b/>
    </w:rPr>
  </w:style>
  <w:style w:type="character" w:customStyle="1" w:styleId="ab">
    <w:name w:val="Рисунок Знак"/>
    <w:basedOn w:val="a0"/>
    <w:link w:val="aa"/>
    <w:uiPriority w:val="4"/>
    <w:rsid w:val="008A4E82"/>
    <w:rPr>
      <w:rFonts w:ascii="Times New Roman" w:eastAsia="Arial Unicode MS" w:hAnsi="Times New Roman" w:cs="Tahoma"/>
      <w:color w:val="000000"/>
      <w:sz w:val="28"/>
      <w:szCs w:val="24"/>
      <w:lang w:bidi="en-US"/>
    </w:rPr>
  </w:style>
  <w:style w:type="character" w:customStyle="1" w:styleId="ad">
    <w:name w:val="Литература Знак"/>
    <w:basedOn w:val="a0"/>
    <w:link w:val="ac"/>
    <w:uiPriority w:val="9"/>
    <w:rsid w:val="0080344F"/>
    <w:rPr>
      <w:rFonts w:ascii="Cambria" w:eastAsia="Arial Unicode MS" w:hAnsi="Cambria" w:cs="Tahoma"/>
      <w:b/>
      <w:color w:val="000000"/>
      <w:sz w:val="28"/>
      <w:szCs w:val="24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F862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ae">
    <w:name w:val="Balloon Text"/>
    <w:basedOn w:val="a"/>
    <w:link w:val="af"/>
    <w:uiPriority w:val="99"/>
    <w:semiHidden/>
    <w:unhideWhenUsed/>
    <w:rsid w:val="00A5416E"/>
    <w:rPr>
      <w:rFonts w:ascii="Tahoma" w:hAnsi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5416E"/>
    <w:rPr>
      <w:rFonts w:ascii="Tahoma" w:eastAsia="Arial Unicode MS" w:hAnsi="Tahoma" w:cs="Tahoma"/>
      <w:color w:val="000000"/>
      <w:sz w:val="16"/>
      <w:szCs w:val="16"/>
      <w:lang w:val="en-US" w:bidi="en-US"/>
    </w:rPr>
  </w:style>
  <w:style w:type="paragraph" w:customStyle="1" w:styleId="af0">
    <w:name w:val="Код"/>
    <w:basedOn w:val="a"/>
    <w:next w:val="a"/>
    <w:link w:val="af1"/>
    <w:uiPriority w:val="2"/>
    <w:qFormat/>
    <w:rsid w:val="00E5674C"/>
    <w:pPr>
      <w:suppressAutoHyphens w:val="0"/>
      <w:spacing w:before="120" w:after="120"/>
      <w:ind w:left="1134" w:right="567" w:firstLine="0"/>
      <w:contextualSpacing/>
      <w:jc w:val="left"/>
    </w:pPr>
    <w:rPr>
      <w:rFonts w:ascii="Consolas" w:eastAsia="Calibri" w:hAnsi="Consolas" w:cs="Times New Roman"/>
      <w:color w:val="auto"/>
      <w:sz w:val="24"/>
      <w:szCs w:val="20"/>
      <w:lang w:bidi="ar-SA"/>
    </w:rPr>
  </w:style>
  <w:style w:type="character" w:customStyle="1" w:styleId="af1">
    <w:name w:val="Код Знак"/>
    <w:link w:val="af0"/>
    <w:uiPriority w:val="2"/>
    <w:rsid w:val="008A4E82"/>
    <w:rPr>
      <w:rFonts w:ascii="Consolas" w:eastAsia="Calibri" w:hAnsi="Consolas" w:cs="Times New Roman"/>
      <w:sz w:val="24"/>
      <w:szCs w:val="20"/>
    </w:rPr>
  </w:style>
  <w:style w:type="character" w:styleId="af2">
    <w:name w:val="Placeholder Text"/>
    <w:basedOn w:val="a0"/>
    <w:uiPriority w:val="99"/>
    <w:semiHidden/>
    <w:rsid w:val="00290775"/>
    <w:rPr>
      <w:color w:val="808080"/>
    </w:rPr>
  </w:style>
  <w:style w:type="paragraph" w:styleId="af3">
    <w:name w:val="Title"/>
    <w:basedOn w:val="a"/>
    <w:next w:val="a"/>
    <w:link w:val="af4"/>
    <w:uiPriority w:val="10"/>
    <w:rsid w:val="000E3B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4">
    <w:name w:val="Заголовок Знак"/>
    <w:basedOn w:val="a0"/>
    <w:link w:val="af3"/>
    <w:uiPriority w:val="10"/>
    <w:rsid w:val="000E3B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paragraph" w:customStyle="1" w:styleId="af5">
    <w:name w:val="Формула"/>
    <w:basedOn w:val="a"/>
    <w:link w:val="af6"/>
    <w:uiPriority w:val="9"/>
    <w:qFormat/>
    <w:rsid w:val="00106C64"/>
    <w:pPr>
      <w:spacing w:before="120" w:after="120"/>
      <w:ind w:firstLine="0"/>
    </w:pPr>
    <w:rPr>
      <w:lang w:bidi="ru-RU"/>
    </w:rPr>
  </w:style>
  <w:style w:type="paragraph" w:styleId="af7">
    <w:name w:val="List Paragraph"/>
    <w:basedOn w:val="a"/>
    <w:link w:val="af8"/>
    <w:uiPriority w:val="34"/>
    <w:rsid w:val="00FB1CD3"/>
    <w:pPr>
      <w:ind w:left="720"/>
      <w:contextualSpacing/>
    </w:pPr>
  </w:style>
  <w:style w:type="character" w:customStyle="1" w:styleId="af6">
    <w:name w:val="Формула Знак"/>
    <w:basedOn w:val="a0"/>
    <w:link w:val="af5"/>
    <w:uiPriority w:val="9"/>
    <w:rsid w:val="0080344F"/>
    <w:rPr>
      <w:rFonts w:ascii="Times New Roman" w:eastAsia="Arial Unicode MS" w:hAnsi="Times New Roman" w:cs="Tahoma"/>
      <w:color w:val="000000"/>
      <w:sz w:val="28"/>
      <w:szCs w:val="24"/>
      <w:lang w:bidi="ru-RU"/>
    </w:rPr>
  </w:style>
  <w:style w:type="paragraph" w:styleId="af9">
    <w:name w:val="header"/>
    <w:aliases w:val="Знак"/>
    <w:basedOn w:val="a"/>
    <w:link w:val="afa"/>
    <w:uiPriority w:val="99"/>
    <w:unhideWhenUsed/>
    <w:rsid w:val="00FB1CD3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aliases w:val="Знак Знак"/>
    <w:basedOn w:val="a0"/>
    <w:link w:val="af9"/>
    <w:uiPriority w:val="99"/>
    <w:rsid w:val="00FB1CD3"/>
    <w:rPr>
      <w:rFonts w:ascii="Times New Roman" w:eastAsia="Arial Unicode MS" w:hAnsi="Times New Roman" w:cs="Tahoma"/>
      <w:color w:val="000000"/>
      <w:sz w:val="24"/>
      <w:szCs w:val="24"/>
      <w:lang w:val="en-US" w:bidi="en-US"/>
    </w:rPr>
  </w:style>
  <w:style w:type="paragraph" w:styleId="afb">
    <w:name w:val="footer"/>
    <w:basedOn w:val="a"/>
    <w:link w:val="afc"/>
    <w:uiPriority w:val="99"/>
    <w:unhideWhenUsed/>
    <w:rsid w:val="00FB1CD3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0"/>
    <w:link w:val="afb"/>
    <w:uiPriority w:val="99"/>
    <w:rsid w:val="00FB1CD3"/>
    <w:rPr>
      <w:rFonts w:ascii="Times New Roman" w:eastAsia="Arial Unicode MS" w:hAnsi="Times New Roman" w:cs="Tahoma"/>
      <w:color w:val="000000"/>
      <w:sz w:val="24"/>
      <w:szCs w:val="24"/>
      <w:lang w:val="en-US" w:bidi="en-US"/>
    </w:rPr>
  </w:style>
  <w:style w:type="paragraph" w:customStyle="1" w:styleId="afd">
    <w:name w:val="Листинг"/>
    <w:link w:val="afe"/>
    <w:uiPriority w:val="9"/>
    <w:qFormat/>
    <w:rsid w:val="00213797"/>
    <w:pPr>
      <w:spacing w:after="240" w:line="240" w:lineRule="auto"/>
      <w:jc w:val="center"/>
    </w:pPr>
    <w:rPr>
      <w:rFonts w:ascii="Times New Roman" w:eastAsia="Arial Unicode MS" w:hAnsi="Times New Roman" w:cs="Tahoma"/>
      <w:color w:val="000000"/>
      <w:sz w:val="28"/>
      <w:szCs w:val="24"/>
      <w:lang w:bidi="ru-RU"/>
    </w:rPr>
  </w:style>
  <w:style w:type="character" w:customStyle="1" w:styleId="af8">
    <w:name w:val="Абзац списка Знак"/>
    <w:basedOn w:val="a0"/>
    <w:link w:val="af7"/>
    <w:uiPriority w:val="34"/>
    <w:rsid w:val="008170F5"/>
    <w:rPr>
      <w:rFonts w:ascii="Times New Roman" w:eastAsia="Arial Unicode MS" w:hAnsi="Times New Roman" w:cs="Tahoma"/>
      <w:color w:val="000000"/>
      <w:sz w:val="24"/>
      <w:szCs w:val="24"/>
      <w:lang w:val="en-US" w:bidi="en-US"/>
    </w:rPr>
  </w:style>
  <w:style w:type="character" w:customStyle="1" w:styleId="afe">
    <w:name w:val="Листинг Знак"/>
    <w:basedOn w:val="ab"/>
    <w:link w:val="afd"/>
    <w:uiPriority w:val="9"/>
    <w:rsid w:val="0080344F"/>
    <w:rPr>
      <w:rFonts w:ascii="Times New Roman" w:eastAsia="Arial Unicode MS" w:hAnsi="Times New Roman" w:cs="Tahoma"/>
      <w:color w:val="000000"/>
      <w:sz w:val="28"/>
      <w:szCs w:val="24"/>
      <w:lang w:bidi="ru-RU"/>
    </w:rPr>
  </w:style>
  <w:style w:type="paragraph" w:customStyle="1" w:styleId="aff">
    <w:name w:val="Таблица"/>
    <w:basedOn w:val="a"/>
    <w:link w:val="aff0"/>
    <w:uiPriority w:val="3"/>
    <w:qFormat/>
    <w:rsid w:val="008A4E82"/>
    <w:pPr>
      <w:spacing w:line="240" w:lineRule="auto"/>
      <w:ind w:firstLine="0"/>
      <w:contextualSpacing/>
      <w:jc w:val="center"/>
    </w:pPr>
    <w:rPr>
      <w:color w:val="000000" w:themeColor="text1"/>
      <w:lang w:bidi="ru-RU"/>
    </w:rPr>
  </w:style>
  <w:style w:type="character" w:customStyle="1" w:styleId="aff0">
    <w:name w:val="Таблица Знак"/>
    <w:basedOn w:val="a0"/>
    <w:link w:val="aff"/>
    <w:uiPriority w:val="3"/>
    <w:rsid w:val="008A4E82"/>
    <w:rPr>
      <w:rFonts w:ascii="Times New Roman" w:eastAsia="Arial Unicode MS" w:hAnsi="Times New Roman" w:cs="Tahoma"/>
      <w:color w:val="000000" w:themeColor="text1"/>
      <w:sz w:val="28"/>
      <w:szCs w:val="24"/>
      <w:lang w:bidi="ru-RU"/>
    </w:rPr>
  </w:style>
  <w:style w:type="character" w:styleId="aff1">
    <w:name w:val="Hyperlink"/>
    <w:uiPriority w:val="99"/>
    <w:rsid w:val="004A5CCB"/>
    <w:rPr>
      <w:color w:val="auto"/>
      <w:u w:val="none"/>
    </w:rPr>
  </w:style>
  <w:style w:type="paragraph" w:customStyle="1" w:styleId="aff2">
    <w:name w:val="Грант"/>
    <w:basedOn w:val="a"/>
    <w:link w:val="aff3"/>
    <w:uiPriority w:val="9"/>
    <w:qFormat/>
    <w:rsid w:val="00270309"/>
    <w:pPr>
      <w:spacing w:after="240"/>
      <w:ind w:firstLine="0"/>
    </w:pPr>
    <w:rPr>
      <w:rFonts w:ascii="Cambria" w:hAnsi="Cambria"/>
      <w:b/>
      <w:i/>
    </w:rPr>
  </w:style>
  <w:style w:type="character" w:customStyle="1" w:styleId="aff3">
    <w:name w:val="Грант Знак"/>
    <w:basedOn w:val="a0"/>
    <w:link w:val="aff2"/>
    <w:uiPriority w:val="9"/>
    <w:rsid w:val="0080344F"/>
    <w:rPr>
      <w:rFonts w:ascii="Cambria" w:eastAsia="Arial Unicode MS" w:hAnsi="Cambria" w:cs="Tahoma"/>
      <w:b/>
      <w:i/>
      <w:color w:val="000000"/>
      <w:sz w:val="28"/>
      <w:szCs w:val="24"/>
      <w:lang w:bidi="en-US"/>
    </w:rPr>
  </w:style>
  <w:style w:type="paragraph" w:customStyle="1" w:styleId="aff4">
    <w:name w:val="Без отступа"/>
    <w:basedOn w:val="a"/>
    <w:link w:val="aff5"/>
    <w:qFormat/>
    <w:rsid w:val="00F2571F"/>
    <w:pPr>
      <w:spacing w:before="240" w:after="240"/>
      <w:ind w:firstLine="0"/>
    </w:pPr>
  </w:style>
  <w:style w:type="character" w:customStyle="1" w:styleId="aff5">
    <w:name w:val="Без отступа Знак"/>
    <w:basedOn w:val="a0"/>
    <w:link w:val="aff4"/>
    <w:rsid w:val="0080344F"/>
    <w:rPr>
      <w:rFonts w:ascii="Times New Roman" w:eastAsia="Arial Unicode MS" w:hAnsi="Times New Roman" w:cs="Tahoma"/>
      <w:color w:val="000000"/>
      <w:sz w:val="28"/>
      <w:szCs w:val="24"/>
      <w:lang w:bidi="en-US"/>
    </w:rPr>
  </w:style>
  <w:style w:type="paragraph" w:customStyle="1" w:styleId="email">
    <w:name w:val="email"/>
    <w:basedOn w:val="a"/>
    <w:link w:val="email0"/>
    <w:uiPriority w:val="9"/>
    <w:qFormat/>
    <w:rsid w:val="0016684F"/>
    <w:pPr>
      <w:spacing w:after="360"/>
      <w:ind w:firstLine="0"/>
      <w:contextualSpacing/>
      <w:jc w:val="center"/>
    </w:pPr>
    <w:rPr>
      <w:rFonts w:ascii="Consolas" w:hAnsi="Consolas" w:cs="Consolas"/>
      <w:lang w:eastAsia="ru-RU"/>
    </w:rPr>
  </w:style>
  <w:style w:type="character" w:customStyle="1" w:styleId="apple-converted-space">
    <w:name w:val="apple-converted-space"/>
    <w:uiPriority w:val="9"/>
    <w:rsid w:val="00ED6C19"/>
  </w:style>
  <w:style w:type="character" w:customStyle="1" w:styleId="email0">
    <w:name w:val="email Знак"/>
    <w:basedOn w:val="a0"/>
    <w:link w:val="email"/>
    <w:uiPriority w:val="9"/>
    <w:rsid w:val="0080344F"/>
    <w:rPr>
      <w:rFonts w:ascii="Consolas" w:eastAsia="Arial Unicode MS" w:hAnsi="Consolas" w:cs="Consolas"/>
      <w:color w:val="000000"/>
      <w:sz w:val="28"/>
      <w:szCs w:val="24"/>
      <w:lang w:eastAsia="ru-RU" w:bidi="en-US"/>
    </w:rPr>
  </w:style>
  <w:style w:type="paragraph" w:customStyle="1" w:styleId="11">
    <w:name w:val="Заг1"/>
    <w:basedOn w:val="1"/>
    <w:link w:val="12"/>
    <w:uiPriority w:val="1"/>
    <w:qFormat/>
    <w:rsid w:val="0080344F"/>
    <w:pPr>
      <w:spacing w:before="0"/>
      <w:ind w:firstLine="0"/>
      <w:contextualSpacing/>
      <w:jc w:val="center"/>
    </w:pPr>
    <w:rPr>
      <w:rFonts w:ascii="Times New Roman" w:hAnsi="Times New Roman" w:cs="Consolas"/>
      <w:color w:val="000000" w:themeColor="text1"/>
      <w:lang w:eastAsia="ru-RU"/>
    </w:rPr>
  </w:style>
  <w:style w:type="character" w:customStyle="1" w:styleId="12">
    <w:name w:val="Заг1 Знак"/>
    <w:basedOn w:val="a0"/>
    <w:link w:val="11"/>
    <w:uiPriority w:val="1"/>
    <w:rsid w:val="0080344F"/>
    <w:rPr>
      <w:rFonts w:ascii="Times New Roman" w:eastAsiaTheme="majorEastAsia" w:hAnsi="Times New Roman" w:cs="Consolas"/>
      <w:b/>
      <w:bCs/>
      <w:color w:val="000000" w:themeColor="text1"/>
      <w:sz w:val="28"/>
      <w:szCs w:val="28"/>
      <w:lang w:eastAsia="ru-RU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8034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80344F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VEN\Documents\&#1053;&#1072;&#1089;&#1090;&#1088;&#1072;&#1080;&#1074;&#1072;&#1077;&#1084;&#1099;&#1077;%20&#1096;&#1072;&#1073;&#1083;&#1086;&#1085;&#1099;%20Office\&#1064;&#1072;&#1073;&#1083;&#1086;&#1085;_&#1095;&#1080;&#1089;&#1090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B3067-2927-4670-A9DF-3BBAE1DCD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Шаблон_чистый</Template>
  <TotalTime>1413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59</cp:revision>
  <dcterms:created xsi:type="dcterms:W3CDTF">2025-08-28T09:25:00Z</dcterms:created>
  <dcterms:modified xsi:type="dcterms:W3CDTF">2025-09-03T08:12:00Z</dcterms:modified>
</cp:coreProperties>
</file>