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133D8" w14:textId="4BA9507F" w:rsidR="00010ECE" w:rsidRPr="00010ECE" w:rsidRDefault="00010ECE" w:rsidP="00010ECE">
      <w:pPr>
        <w:jc w:val="center"/>
        <w:rPr>
          <w:b/>
          <w:bCs/>
        </w:rPr>
      </w:pPr>
      <w:r w:rsidRPr="00010ECE">
        <w:rPr>
          <w:b/>
          <w:bCs/>
        </w:rPr>
        <w:t>Лабораторная работа №</w:t>
      </w:r>
      <w:r w:rsidR="00434518">
        <w:rPr>
          <w:b/>
          <w:bCs/>
        </w:rPr>
        <w:t>3</w:t>
      </w:r>
    </w:p>
    <w:p w14:paraId="110EAC34" w14:textId="7FB6B9EF" w:rsidR="00B7681E" w:rsidRDefault="00010ECE" w:rsidP="00434518">
      <w:pPr>
        <w:jc w:val="center"/>
        <w:rPr>
          <w:b/>
          <w:bCs/>
          <w:i/>
          <w:iCs/>
        </w:rPr>
      </w:pPr>
      <w:r w:rsidRPr="00010ECE">
        <w:rPr>
          <w:b/>
          <w:bCs/>
          <w:i/>
          <w:iCs/>
        </w:rPr>
        <w:t>«</w:t>
      </w:r>
      <w:r w:rsidR="00434518" w:rsidRPr="00434518">
        <w:rPr>
          <w:b/>
          <w:bCs/>
          <w:i/>
          <w:iCs/>
        </w:rPr>
        <w:t>Знакомство с программой Logisim.</w:t>
      </w:r>
      <w:r w:rsidR="00434518">
        <w:rPr>
          <w:b/>
          <w:bCs/>
          <w:i/>
          <w:iCs/>
        </w:rPr>
        <w:t xml:space="preserve"> </w:t>
      </w:r>
      <w:r w:rsidR="00434518" w:rsidRPr="00434518">
        <w:rPr>
          <w:b/>
          <w:bCs/>
          <w:i/>
          <w:iCs/>
        </w:rPr>
        <w:t>Комбинационные устройства. Минимизация</w:t>
      </w:r>
      <w:r w:rsidRPr="00010ECE">
        <w:rPr>
          <w:b/>
          <w:bCs/>
          <w:i/>
          <w:iCs/>
        </w:rPr>
        <w:t>»</w:t>
      </w:r>
    </w:p>
    <w:p w14:paraId="7AF10C59" w14:textId="77777777" w:rsidR="00010ECE" w:rsidRDefault="00010ECE" w:rsidP="00010ECE">
      <w:pPr>
        <w:rPr>
          <w:b/>
          <w:bCs/>
          <w:i/>
          <w:iCs/>
        </w:rPr>
      </w:pPr>
    </w:p>
    <w:p w14:paraId="2D4FE9A0" w14:textId="1D759B7A" w:rsidR="00434518" w:rsidRDefault="00434518" w:rsidP="00434518">
      <w:pPr>
        <w:rPr>
          <w:lang w:bidi="ar-SA"/>
        </w:rPr>
      </w:pPr>
      <w:r w:rsidRPr="00434518">
        <w:rPr>
          <w:b/>
          <w:bCs/>
          <w:lang w:bidi="ar-SA"/>
        </w:rPr>
        <w:t>Задание 1.</w:t>
      </w:r>
      <w:r w:rsidRPr="00434518">
        <w:rPr>
          <w:lang w:bidi="ar-SA"/>
        </w:rPr>
        <w:t xml:space="preserve"> Спроектировать в Logisim комбинационное устройство,</w:t>
      </w:r>
      <w:r>
        <w:rPr>
          <w:lang w:bidi="ar-SA"/>
        </w:rPr>
        <w:t xml:space="preserve"> </w:t>
      </w:r>
      <w:r w:rsidRPr="00434518">
        <w:rPr>
          <w:lang w:bidi="ar-SA"/>
        </w:rPr>
        <w:t>имеющее несколько входов и две группы по несколько выходов. Количество входов и выходов, а также поведение устройства для каждого варианта приведены в таблице. Вариант</w:t>
      </w:r>
      <w:r>
        <w:rPr>
          <w:lang w:bidi="ar-SA"/>
        </w:rPr>
        <w:t xml:space="preserve"> №8</w:t>
      </w:r>
      <w:r w:rsidRPr="00434518">
        <w:rPr>
          <w:lang w:bidi="ar-SA"/>
        </w:rPr>
        <w:t>.</w:t>
      </w:r>
    </w:p>
    <w:p w14:paraId="295AB1E5" w14:textId="0ED5F82D" w:rsidR="00434518" w:rsidRPr="00434518" w:rsidRDefault="00434518" w:rsidP="00434518">
      <w:pPr>
        <w:rPr>
          <w:lang w:bidi="ar-SA"/>
        </w:rPr>
      </w:pPr>
      <w:r w:rsidRPr="00434518">
        <w:rPr>
          <w:noProof/>
        </w:rPr>
        <w:drawing>
          <wp:inline distT="0" distB="0" distL="0" distR="0" wp14:anchorId="419E81BB" wp14:editId="600FCCF4">
            <wp:extent cx="5857875" cy="475894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476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CC96" w14:textId="77777777" w:rsidR="00010ECE" w:rsidRDefault="00010ECE" w:rsidP="00010ECE">
      <w:pPr>
        <w:widowControl w:val="0"/>
        <w:suppressAutoHyphens w:val="0"/>
        <w:autoSpaceDE w:val="0"/>
        <w:autoSpaceDN w:val="0"/>
        <w:adjustRightInd w:val="0"/>
        <w:spacing w:line="288" w:lineRule="auto"/>
        <w:ind w:right="64" w:firstLine="707"/>
      </w:pPr>
    </w:p>
    <w:p w14:paraId="75297097" w14:textId="77777777" w:rsidR="00223BA7" w:rsidRDefault="00223BA7" w:rsidP="00223BA7">
      <w:pPr>
        <w:rPr>
          <w:lang w:bidi="ar-SA"/>
        </w:rPr>
      </w:pPr>
    </w:p>
    <w:p w14:paraId="51D15255" w14:textId="77777777" w:rsidR="00223BA7" w:rsidRDefault="00223BA7" w:rsidP="00223BA7">
      <w:pPr>
        <w:rPr>
          <w:b/>
          <w:bCs/>
          <w:i/>
          <w:iCs/>
          <w:lang w:bidi="ar-SA"/>
        </w:rPr>
      </w:pPr>
      <w:bookmarkStart w:id="0" w:name="_Hlk207276552"/>
      <w:r w:rsidRPr="00223BA7">
        <w:rPr>
          <w:b/>
          <w:bCs/>
          <w:i/>
          <w:iCs/>
          <w:lang w:bidi="ar-SA"/>
        </w:rPr>
        <w:t>Ход выполнения работы:</w:t>
      </w:r>
    </w:p>
    <w:p w14:paraId="1EFA09AD" w14:textId="2D898D69" w:rsidR="00C366FE" w:rsidRPr="00B47BE0" w:rsidRDefault="00C366FE" w:rsidP="00223BA7">
      <w:pPr>
        <w:rPr>
          <w:lang w:bidi="ar-SA"/>
        </w:rPr>
      </w:pPr>
      <w:bookmarkStart w:id="1" w:name="_Hlk207779101"/>
      <w:bookmarkEnd w:id="0"/>
      <w:r w:rsidRPr="00C366FE">
        <w:rPr>
          <w:lang w:bidi="ar-SA"/>
        </w:rPr>
        <w:t xml:space="preserve">В программе </w:t>
      </w:r>
      <w:bookmarkStart w:id="2" w:name="_Hlk207778666"/>
      <w:r>
        <w:rPr>
          <w:lang w:val="en-US" w:bidi="ar-SA"/>
        </w:rPr>
        <w:t>Logisim</w:t>
      </w:r>
      <w:bookmarkEnd w:id="2"/>
      <w:r w:rsidRPr="00C366FE">
        <w:rPr>
          <w:lang w:bidi="ar-SA"/>
        </w:rPr>
        <w:t xml:space="preserve"> </w:t>
      </w:r>
      <w:r>
        <w:rPr>
          <w:lang w:bidi="ar-SA"/>
        </w:rPr>
        <w:t xml:space="preserve">составим </w:t>
      </w:r>
      <w:bookmarkStart w:id="3" w:name="_Hlk207778869"/>
      <w:r>
        <w:rPr>
          <w:lang w:bidi="ar-SA"/>
        </w:rPr>
        <w:t>таблицу истинности</w:t>
      </w:r>
      <w:r w:rsidR="00B47BE0">
        <w:rPr>
          <w:lang w:bidi="ar-SA"/>
        </w:rPr>
        <w:t>:</w:t>
      </w:r>
      <w:r>
        <w:rPr>
          <w:lang w:bidi="ar-SA"/>
        </w:rPr>
        <w:t xml:space="preserve"> </w:t>
      </w:r>
      <w:bookmarkEnd w:id="3"/>
    </w:p>
    <w:bookmarkEnd w:id="1"/>
    <w:p w14:paraId="50906300" w14:textId="2690B2F4" w:rsidR="00CB7EB3" w:rsidRDefault="00CB7EB3" w:rsidP="00874D77">
      <w:pPr>
        <w:jc w:val="center"/>
        <w:rPr>
          <w:b/>
          <w:bCs/>
          <w:lang w:bidi="ar-SA"/>
        </w:rPr>
      </w:pPr>
      <w:r>
        <w:rPr>
          <w:noProof/>
        </w:rPr>
        <w:lastRenderedPageBreak/>
        <w:drawing>
          <wp:inline distT="0" distB="0" distL="0" distR="0" wp14:anchorId="49C23F8C" wp14:editId="3C0CCC9B">
            <wp:extent cx="2867025" cy="6200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FD1B" w14:textId="5A6143FA" w:rsidR="00B47BE0" w:rsidRDefault="006470B9" w:rsidP="001B3493">
      <w:pPr>
        <w:rPr>
          <w:lang w:bidi="ar-SA"/>
        </w:rPr>
      </w:pPr>
      <w:r w:rsidRPr="006470B9">
        <w:rPr>
          <w:lang w:bidi="ar-SA"/>
        </w:rPr>
        <w:t>Т.к.</w:t>
      </w:r>
      <w:r>
        <w:rPr>
          <w:lang w:bidi="ar-SA"/>
        </w:rPr>
        <w:t xml:space="preserve"> устройство содержит 5 входов, минимизация затруднена даже программными средствами, о чем сообщает </w:t>
      </w:r>
      <w:r>
        <w:rPr>
          <w:lang w:val="en-US" w:bidi="ar-SA"/>
        </w:rPr>
        <w:t>Logisim</w:t>
      </w:r>
      <w:r>
        <w:rPr>
          <w:lang w:bidi="ar-SA"/>
        </w:rPr>
        <w:t>.</w:t>
      </w:r>
    </w:p>
    <w:p w14:paraId="6079C45B" w14:textId="77D40DCF" w:rsidR="006470B9" w:rsidRDefault="006470B9" w:rsidP="001B3493">
      <w:pPr>
        <w:rPr>
          <w:lang w:bidi="ar-SA"/>
        </w:rPr>
      </w:pPr>
      <w:bookmarkStart w:id="4" w:name="_Hlk207778902"/>
      <w:r>
        <w:rPr>
          <w:lang w:bidi="ar-SA"/>
        </w:rPr>
        <w:t xml:space="preserve">Реализация ДНФ, предложенная </w:t>
      </w:r>
      <w:bookmarkStart w:id="5" w:name="_Hlk207779029"/>
      <w:r>
        <w:rPr>
          <w:lang w:val="en-US" w:bidi="ar-SA"/>
        </w:rPr>
        <w:t>Logisim</w:t>
      </w:r>
      <w:bookmarkEnd w:id="5"/>
      <w:r>
        <w:rPr>
          <w:lang w:bidi="ar-SA"/>
        </w:rPr>
        <w:t xml:space="preserve">, представлена в файле </w:t>
      </w:r>
      <w:bookmarkEnd w:id="4"/>
      <w:r>
        <w:rPr>
          <w:lang w:bidi="ar-SA"/>
        </w:rPr>
        <w:t>«</w:t>
      </w:r>
      <w:r w:rsidR="00F10699" w:rsidRPr="00F10699">
        <w:rPr>
          <w:lang w:val="en-US" w:bidi="ar-SA"/>
        </w:rPr>
        <w:t>lab</w:t>
      </w:r>
      <w:r w:rsidR="00F10699" w:rsidRPr="00F10699">
        <w:rPr>
          <w:lang w:bidi="ar-SA"/>
        </w:rPr>
        <w:t>3.</w:t>
      </w:r>
      <w:r w:rsidR="00F10699" w:rsidRPr="00F10699">
        <w:rPr>
          <w:lang w:val="en-US" w:bidi="ar-SA"/>
        </w:rPr>
        <w:t>circ</w:t>
      </w:r>
      <w:r>
        <w:rPr>
          <w:lang w:bidi="ar-SA"/>
        </w:rPr>
        <w:t>»</w:t>
      </w:r>
      <w:r w:rsidR="00546A75">
        <w:rPr>
          <w:lang w:bidi="ar-SA"/>
        </w:rPr>
        <w:t xml:space="preserve"> (схема </w:t>
      </w:r>
      <w:r w:rsidR="00546A75" w:rsidRPr="00546A75">
        <w:rPr>
          <w:lang w:bidi="ar-SA"/>
        </w:rPr>
        <w:t>podshema1</w:t>
      </w:r>
      <w:r w:rsidR="00546A75">
        <w:rPr>
          <w:lang w:bidi="ar-SA"/>
        </w:rPr>
        <w:t>)</w:t>
      </w:r>
      <w:r>
        <w:rPr>
          <w:lang w:bidi="ar-SA"/>
        </w:rPr>
        <w:t>, в отчет её не вносим по причине громоздкости.</w:t>
      </w:r>
    </w:p>
    <w:p w14:paraId="21234822" w14:textId="0777D82C" w:rsidR="006470B9" w:rsidRDefault="006470B9" w:rsidP="001B3493">
      <w:pPr>
        <w:rPr>
          <w:lang w:bidi="ar-SA"/>
        </w:rPr>
      </w:pPr>
      <w:bookmarkStart w:id="6" w:name="_Hlk207779270"/>
      <w:r>
        <w:rPr>
          <w:lang w:bidi="ar-SA"/>
        </w:rPr>
        <w:t xml:space="preserve">Реализуем устройство в программе </w:t>
      </w:r>
      <w:bookmarkStart w:id="7" w:name="_Hlk207778887"/>
      <w:r w:rsidRPr="006470B9">
        <w:rPr>
          <w:lang w:bidi="ar-SA"/>
        </w:rPr>
        <w:t>Logic Friday</w:t>
      </w:r>
      <w:bookmarkEnd w:id="7"/>
      <w:r>
        <w:rPr>
          <w:lang w:bidi="ar-SA"/>
        </w:rPr>
        <w:t>, для чего составим таблицу истинности и минимизируем ДНФ.</w:t>
      </w:r>
    </w:p>
    <w:bookmarkEnd w:id="6"/>
    <w:p w14:paraId="1BACC64F" w14:textId="4E4092A0" w:rsidR="006470B9" w:rsidRDefault="006470B9" w:rsidP="001B3493">
      <w:pPr>
        <w:rPr>
          <w:lang w:bidi="ar-SA"/>
        </w:rPr>
      </w:pPr>
    </w:p>
    <w:p w14:paraId="1E45DA5F" w14:textId="77777777" w:rsidR="006470B9" w:rsidRPr="006470B9" w:rsidRDefault="006470B9" w:rsidP="001B3493">
      <w:pPr>
        <w:rPr>
          <w:lang w:bidi="ar-SA"/>
        </w:rPr>
      </w:pPr>
    </w:p>
    <w:p w14:paraId="18E600CA" w14:textId="32A9572B" w:rsidR="00E244C2" w:rsidRDefault="006470B9" w:rsidP="001B3493">
      <w:pPr>
        <w:rPr>
          <w:b/>
          <w:bCs/>
          <w:lang w:bidi="ar-SA"/>
        </w:rPr>
      </w:pPr>
      <w:r>
        <w:rPr>
          <w:lang w:bidi="ar-SA"/>
        </w:rPr>
        <w:lastRenderedPageBreak/>
        <w:t xml:space="preserve">Таблица истинности в программе </w:t>
      </w:r>
      <w:r w:rsidRPr="006470B9">
        <w:rPr>
          <w:lang w:bidi="ar-SA"/>
        </w:rPr>
        <w:t>Logic Friday</w:t>
      </w:r>
      <w:r>
        <w:rPr>
          <w:lang w:bidi="ar-SA"/>
        </w:rPr>
        <w:t>:</w:t>
      </w:r>
    </w:p>
    <w:p w14:paraId="291ECF11" w14:textId="2581E9C2" w:rsidR="005627D1" w:rsidRDefault="005627D1" w:rsidP="00874D77">
      <w:pPr>
        <w:jc w:val="center"/>
        <w:rPr>
          <w:b/>
          <w:bCs/>
          <w:lang w:bidi="ar-SA"/>
        </w:rPr>
      </w:pPr>
      <w:r>
        <w:rPr>
          <w:noProof/>
        </w:rPr>
        <w:drawing>
          <wp:inline distT="0" distB="0" distL="0" distR="0" wp14:anchorId="0DAAC609" wp14:editId="6B7C1019">
            <wp:extent cx="3038475" cy="52482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88DA" w14:textId="77777777" w:rsidR="006470B9" w:rsidRDefault="006470B9" w:rsidP="001B3493">
      <w:pPr>
        <w:rPr>
          <w:b/>
          <w:bCs/>
          <w:lang w:bidi="ar-SA"/>
        </w:rPr>
      </w:pPr>
    </w:p>
    <w:p w14:paraId="64AE4354" w14:textId="4BEEF88E" w:rsidR="00806E8B" w:rsidRPr="00F10699" w:rsidRDefault="006470B9" w:rsidP="001B3493">
      <w:pPr>
        <w:rPr>
          <w:lang w:bidi="ar-SA"/>
        </w:rPr>
      </w:pPr>
      <w:bookmarkStart w:id="8" w:name="_Hlk207779300"/>
      <w:r>
        <w:rPr>
          <w:lang w:bidi="ar-SA"/>
        </w:rPr>
        <w:t>Реализация ДНФ, предложенная Logic Friday, представлена на рисунке</w:t>
      </w:r>
      <w:r w:rsidR="00F10699">
        <w:rPr>
          <w:lang w:bidi="ar-SA"/>
        </w:rPr>
        <w:t xml:space="preserve">. </w:t>
      </w:r>
      <w:bookmarkEnd w:id="8"/>
      <w:r w:rsidR="00F10699">
        <w:rPr>
          <w:lang w:bidi="ar-SA"/>
        </w:rPr>
        <w:t xml:space="preserve">Отметим, что Logic Friday использует для реализации ДНФ логические элементы с максимальным количеством входов, равных 4, тогда как </w:t>
      </w:r>
      <w:r w:rsidR="00F10699">
        <w:rPr>
          <w:lang w:val="en-US" w:bidi="ar-SA"/>
        </w:rPr>
        <w:t>Logisim</w:t>
      </w:r>
      <w:r w:rsidR="00F10699">
        <w:rPr>
          <w:lang w:bidi="ar-SA"/>
        </w:rPr>
        <w:t xml:space="preserve"> может использовать элементы с большим количеством входов.</w:t>
      </w:r>
    </w:p>
    <w:p w14:paraId="33BD2D68" w14:textId="14D40BBC" w:rsidR="000F271A" w:rsidRDefault="000F271A" w:rsidP="001B3493">
      <w:pPr>
        <w:rPr>
          <w:b/>
          <w:bCs/>
          <w:lang w:bidi="ar-SA"/>
        </w:rPr>
      </w:pPr>
    </w:p>
    <w:p w14:paraId="6BDFD89D" w14:textId="5C0F5387" w:rsidR="00806E8B" w:rsidRDefault="00806E8B" w:rsidP="001B3493">
      <w:pPr>
        <w:rPr>
          <w:b/>
          <w:bCs/>
          <w:lang w:bidi="ar-SA"/>
        </w:rPr>
      </w:pPr>
      <w:r w:rsidRPr="00806E8B">
        <w:rPr>
          <w:b/>
          <w:bCs/>
          <w:noProof/>
          <w:lang w:bidi="ar-SA"/>
        </w:rPr>
        <w:lastRenderedPageBreak/>
        <w:drawing>
          <wp:inline distT="0" distB="0" distL="0" distR="0" wp14:anchorId="63B2B81B" wp14:editId="68C763D2">
            <wp:extent cx="9287726" cy="4497387"/>
            <wp:effectExtent l="0" t="508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89870" cy="44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23AD" w14:textId="393E7245" w:rsidR="001B3493" w:rsidRDefault="001B3493" w:rsidP="001B3493">
      <w:pPr>
        <w:rPr>
          <w:lang w:bidi="ar-SA"/>
        </w:rPr>
      </w:pPr>
      <w:r w:rsidRPr="001B3493">
        <w:rPr>
          <w:b/>
          <w:bCs/>
          <w:lang w:bidi="ar-SA"/>
        </w:rPr>
        <w:lastRenderedPageBreak/>
        <w:t>Задание 2.</w:t>
      </w:r>
      <w:r w:rsidRPr="001B3493">
        <w:rPr>
          <w:lang w:bidi="ar-SA"/>
        </w:rPr>
        <w:t xml:space="preserve"> Повтори</w:t>
      </w:r>
      <w:r w:rsidR="00321F99">
        <w:rPr>
          <w:lang w:bidi="ar-SA"/>
        </w:rPr>
        <w:t>м</w:t>
      </w:r>
      <w:r w:rsidRPr="001B3493">
        <w:rPr>
          <w:lang w:bidi="ar-SA"/>
        </w:rPr>
        <w:t xml:space="preserve"> все пункты задания 1 с учётом следующей информации: ни при каких обстоятельствах на входы устройства не могут прийти одновременно все нули или все единицы. Это обстоятельство позволяет существенно упростить схему устройства (дополнительно минимизировать булевы функции), </w:t>
      </w:r>
      <w:bookmarkStart w:id="9" w:name="_Hlk207779367"/>
      <w:r w:rsidRPr="001B3493">
        <w:rPr>
          <w:lang w:bidi="ar-SA"/>
        </w:rPr>
        <w:t>используя значения «don't care»</w:t>
      </w:r>
      <w:bookmarkEnd w:id="9"/>
      <w:r w:rsidRPr="001B3493">
        <w:rPr>
          <w:lang w:bidi="ar-SA"/>
        </w:rPr>
        <w:t xml:space="preserve">. </w:t>
      </w:r>
    </w:p>
    <w:p w14:paraId="72572D8B" w14:textId="6C116A9C" w:rsidR="001B3493" w:rsidRDefault="001B3493" w:rsidP="001B3493">
      <w:pPr>
        <w:rPr>
          <w:b/>
          <w:bCs/>
          <w:i/>
          <w:iCs/>
          <w:lang w:bidi="ar-SA"/>
        </w:rPr>
      </w:pPr>
      <w:r w:rsidRPr="00223BA7">
        <w:rPr>
          <w:b/>
          <w:bCs/>
          <w:i/>
          <w:iCs/>
          <w:lang w:bidi="ar-SA"/>
        </w:rPr>
        <w:t>Ход выполнения работы:</w:t>
      </w:r>
    </w:p>
    <w:p w14:paraId="119A6B42" w14:textId="55CF0A95" w:rsidR="007E6F4F" w:rsidRPr="00B47BE0" w:rsidRDefault="007E6F4F" w:rsidP="007E6F4F">
      <w:pPr>
        <w:rPr>
          <w:lang w:bidi="ar-SA"/>
        </w:rPr>
      </w:pPr>
      <w:r w:rsidRPr="00C366FE">
        <w:rPr>
          <w:lang w:bidi="ar-SA"/>
        </w:rPr>
        <w:t xml:space="preserve">В программе </w:t>
      </w:r>
      <w:r>
        <w:rPr>
          <w:lang w:val="en-US" w:bidi="ar-SA"/>
        </w:rPr>
        <w:t>Logisim</w:t>
      </w:r>
      <w:r w:rsidRPr="00C366FE">
        <w:rPr>
          <w:lang w:bidi="ar-SA"/>
        </w:rPr>
        <w:t xml:space="preserve"> </w:t>
      </w:r>
      <w:r>
        <w:rPr>
          <w:lang w:bidi="ar-SA"/>
        </w:rPr>
        <w:t>составим таблицу истинности</w:t>
      </w:r>
      <w:r w:rsidR="00546A75">
        <w:rPr>
          <w:lang w:bidi="ar-SA"/>
        </w:rPr>
        <w:t xml:space="preserve">, заменив значения выходов при входах 00000 и 11111 на </w:t>
      </w:r>
      <w:r w:rsidR="00546A75" w:rsidRPr="00546A75">
        <w:rPr>
          <w:i/>
          <w:iCs/>
          <w:lang w:bidi="ar-SA"/>
        </w:rPr>
        <w:t>х</w:t>
      </w:r>
      <w:r>
        <w:rPr>
          <w:lang w:bidi="ar-SA"/>
        </w:rPr>
        <w:t xml:space="preserve">: </w:t>
      </w:r>
    </w:p>
    <w:p w14:paraId="67EBB664" w14:textId="2914D73B" w:rsidR="00E244C2" w:rsidRDefault="00E244C2" w:rsidP="00874D77">
      <w:pPr>
        <w:jc w:val="center"/>
        <w:rPr>
          <w:b/>
          <w:bCs/>
          <w:i/>
          <w:iCs/>
          <w:lang w:val="en-US" w:bidi="ar-SA"/>
        </w:rPr>
      </w:pPr>
      <w:r>
        <w:rPr>
          <w:noProof/>
        </w:rPr>
        <w:drawing>
          <wp:inline distT="0" distB="0" distL="0" distR="0" wp14:anchorId="14CD3FAA" wp14:editId="211019D4">
            <wp:extent cx="2876550" cy="6210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ABE8" w14:textId="59316444" w:rsidR="007E6F4F" w:rsidRDefault="00874D77" w:rsidP="00223BA7">
      <w:pPr>
        <w:rPr>
          <w:lang w:bidi="ar-SA"/>
        </w:rPr>
      </w:pPr>
      <w:r>
        <w:rPr>
          <w:lang w:bidi="ar-SA"/>
        </w:rPr>
        <w:lastRenderedPageBreak/>
        <w:t xml:space="preserve">Реализация ДНФ, предложенная </w:t>
      </w:r>
      <w:r>
        <w:rPr>
          <w:lang w:val="en-US" w:bidi="ar-SA"/>
        </w:rPr>
        <w:t>Logisim</w:t>
      </w:r>
      <w:r>
        <w:rPr>
          <w:lang w:bidi="ar-SA"/>
        </w:rPr>
        <w:t>, представлена в файле «</w:t>
      </w:r>
      <w:r w:rsidRPr="00F10699">
        <w:rPr>
          <w:lang w:val="en-US" w:bidi="ar-SA"/>
        </w:rPr>
        <w:t>lab</w:t>
      </w:r>
      <w:r w:rsidRPr="00F10699">
        <w:rPr>
          <w:lang w:bidi="ar-SA"/>
        </w:rPr>
        <w:t>3</w:t>
      </w:r>
      <w:bookmarkStart w:id="10" w:name="_GoBack"/>
      <w:bookmarkEnd w:id="10"/>
      <w:r w:rsidRPr="00F10699">
        <w:rPr>
          <w:lang w:bidi="ar-SA"/>
        </w:rPr>
        <w:t>.</w:t>
      </w:r>
      <w:r w:rsidRPr="00F10699">
        <w:rPr>
          <w:lang w:val="en-US" w:bidi="ar-SA"/>
        </w:rPr>
        <w:t>circ</w:t>
      </w:r>
      <w:r>
        <w:rPr>
          <w:lang w:bidi="ar-SA"/>
        </w:rPr>
        <w:t xml:space="preserve">» (схема </w:t>
      </w:r>
      <w:r w:rsidRPr="00546A75">
        <w:rPr>
          <w:lang w:bidi="ar-SA"/>
        </w:rPr>
        <w:t>podshema</w:t>
      </w:r>
      <w:r>
        <w:rPr>
          <w:lang w:bidi="ar-SA"/>
        </w:rPr>
        <w:t>3).</w:t>
      </w:r>
    </w:p>
    <w:p w14:paraId="18400D0E" w14:textId="77777777" w:rsidR="00874D77" w:rsidRDefault="00874D77" w:rsidP="00874D77">
      <w:pPr>
        <w:rPr>
          <w:lang w:bidi="ar-SA"/>
        </w:rPr>
      </w:pPr>
      <w:r>
        <w:rPr>
          <w:lang w:bidi="ar-SA"/>
        </w:rPr>
        <w:t xml:space="preserve">Реализуем устройство в программе </w:t>
      </w:r>
      <w:r w:rsidRPr="006470B9">
        <w:rPr>
          <w:lang w:bidi="ar-SA"/>
        </w:rPr>
        <w:t>Logic Friday</w:t>
      </w:r>
      <w:r>
        <w:rPr>
          <w:lang w:bidi="ar-SA"/>
        </w:rPr>
        <w:t>, для чего составим таблицу истинности и минимизируем ДНФ.</w:t>
      </w:r>
    </w:p>
    <w:p w14:paraId="4FF99DDE" w14:textId="033C9AAC" w:rsidR="00C13440" w:rsidRDefault="00806E8B" w:rsidP="00874D7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6832CC8" wp14:editId="7159AD4D">
            <wp:extent cx="2886075" cy="5210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7181" w14:textId="5D3D4478" w:rsidR="00874D77" w:rsidRDefault="00874D77" w:rsidP="00874D77">
      <w:pPr>
        <w:rPr>
          <w:noProof/>
        </w:rPr>
      </w:pPr>
    </w:p>
    <w:p w14:paraId="1278A1F0" w14:textId="6FC5763C" w:rsidR="00874D77" w:rsidRPr="00874D77" w:rsidRDefault="00874D77" w:rsidP="00874D77">
      <w:pPr>
        <w:tabs>
          <w:tab w:val="left" w:pos="3735"/>
        </w:tabs>
        <w:rPr>
          <w:lang w:bidi="ar-SA"/>
        </w:rPr>
      </w:pPr>
      <w:r>
        <w:rPr>
          <w:lang w:bidi="ar-SA"/>
        </w:rPr>
        <w:t>Реализация ДНФ, предложенная Logic Friday, представлена на рисунке:</w:t>
      </w:r>
    </w:p>
    <w:p w14:paraId="0C72DE7B" w14:textId="10D3AC01" w:rsidR="00C13440" w:rsidRDefault="00C13440" w:rsidP="00223BA7">
      <w:pPr>
        <w:rPr>
          <w:b/>
          <w:bCs/>
          <w:i/>
          <w:iCs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3657FB53" wp14:editId="3B499486">
            <wp:extent cx="8401002" cy="5268277"/>
            <wp:effectExtent l="4128" t="0" r="4762" b="4763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06747" cy="52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553E" w14:textId="5082DAE6" w:rsidR="00874D77" w:rsidRDefault="00874D77" w:rsidP="00223BA7">
      <w:pPr>
        <w:rPr>
          <w:lang w:bidi="ar-SA"/>
        </w:rPr>
      </w:pPr>
      <w:r w:rsidRPr="00874D77">
        <w:rPr>
          <w:lang w:bidi="ar-SA"/>
        </w:rPr>
        <w:lastRenderedPageBreak/>
        <w:t>Сравнивая</w:t>
      </w:r>
      <w:r>
        <w:rPr>
          <w:lang w:bidi="ar-SA"/>
        </w:rPr>
        <w:t xml:space="preserve"> схемы, полученные в задании 1 и 2, делаем вывод, что  </w:t>
      </w:r>
      <w:r w:rsidRPr="001B3493">
        <w:rPr>
          <w:lang w:bidi="ar-SA"/>
        </w:rPr>
        <w:t>используя значения «don't care»</w:t>
      </w:r>
      <w:r>
        <w:rPr>
          <w:lang w:bidi="ar-SA"/>
        </w:rPr>
        <w:t>, можно получить гораздо менее сложную схему.</w:t>
      </w:r>
    </w:p>
    <w:p w14:paraId="34E5C67C" w14:textId="77777777" w:rsidR="00074023" w:rsidRDefault="00074023" w:rsidP="00223BA7">
      <w:pPr>
        <w:rPr>
          <w:lang w:bidi="ar-SA"/>
        </w:rPr>
      </w:pPr>
      <w:r>
        <w:rPr>
          <w:lang w:bidi="ar-SA"/>
        </w:rPr>
        <w:t xml:space="preserve">Все 4 реализации устройства собраны в программе </w:t>
      </w:r>
      <w:r>
        <w:rPr>
          <w:lang w:val="en-US" w:bidi="ar-SA"/>
        </w:rPr>
        <w:t>Logisim</w:t>
      </w:r>
      <w:r>
        <w:rPr>
          <w:lang w:bidi="ar-SA"/>
        </w:rPr>
        <w:t xml:space="preserve"> в виде подсхем:</w:t>
      </w:r>
    </w:p>
    <w:p w14:paraId="151D4D20" w14:textId="45AABE82" w:rsidR="005F132E" w:rsidRDefault="005F132E" w:rsidP="00223BA7">
      <w:pPr>
        <w:rPr>
          <w:lang w:bidi="ar-SA"/>
        </w:rPr>
      </w:pPr>
      <w:r>
        <w:rPr>
          <w:noProof/>
        </w:rPr>
        <w:drawing>
          <wp:inline distT="0" distB="0" distL="0" distR="0" wp14:anchorId="425B58D1" wp14:editId="456B30BA">
            <wp:extent cx="5943600" cy="453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89EA" w14:textId="2CBE21A4" w:rsidR="00074023" w:rsidRPr="00074023" w:rsidRDefault="00074023" w:rsidP="00223BA7">
      <w:pPr>
        <w:rPr>
          <w:lang w:bidi="ar-SA"/>
        </w:rPr>
      </w:pPr>
      <w:r>
        <w:rPr>
          <w:lang w:bidi="ar-SA"/>
        </w:rPr>
        <w:t>Моделирование устройства показало его полную работоспособность – значения на выходах одинаковые у каждой подсхемы (за исключением входных сигналов 00000 и 11111).</w:t>
      </w:r>
    </w:p>
    <w:p w14:paraId="2D26D56E" w14:textId="77777777" w:rsidR="00874D77" w:rsidRPr="00874D77" w:rsidRDefault="00874D77" w:rsidP="00223BA7">
      <w:pPr>
        <w:rPr>
          <w:lang w:bidi="ar-SA"/>
        </w:rPr>
      </w:pPr>
    </w:p>
    <w:sectPr w:rsidR="00874D77" w:rsidRPr="00874D77" w:rsidSect="00A5416E">
      <w:footerReference w:type="default" r:id="rId1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2CB96" w14:textId="77777777" w:rsidR="00175D9C" w:rsidRDefault="00175D9C" w:rsidP="00FB1CD3">
      <w:r>
        <w:separator/>
      </w:r>
    </w:p>
  </w:endnote>
  <w:endnote w:type="continuationSeparator" w:id="0">
    <w:p w14:paraId="793B7FD6" w14:textId="77777777" w:rsidR="00175D9C" w:rsidRDefault="00175D9C" w:rsidP="00FB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B61AA" w14:textId="77777777" w:rsidR="004A5CCB" w:rsidRDefault="004A5CCB">
    <w:pPr>
      <w:pStyle w:val="afb"/>
      <w:jc w:val="center"/>
    </w:pPr>
  </w:p>
  <w:p w14:paraId="722E624A" w14:textId="77777777" w:rsidR="004A5CCB" w:rsidRDefault="004A5CCB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82A25" w14:textId="77777777" w:rsidR="00175D9C" w:rsidRDefault="00175D9C" w:rsidP="00FB1CD3">
      <w:r>
        <w:separator/>
      </w:r>
    </w:p>
  </w:footnote>
  <w:footnote w:type="continuationSeparator" w:id="0">
    <w:p w14:paraId="4CB46095" w14:textId="77777777" w:rsidR="00175D9C" w:rsidRDefault="00175D9C" w:rsidP="00FB1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86663"/>
    <w:multiLevelType w:val="hybridMultilevel"/>
    <w:tmpl w:val="660E8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4678E"/>
    <w:multiLevelType w:val="hybridMultilevel"/>
    <w:tmpl w:val="21AAD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73E4A"/>
    <w:multiLevelType w:val="hybridMultilevel"/>
    <w:tmpl w:val="9C2CB6D0"/>
    <w:lvl w:ilvl="0" w:tplc="8F38FC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EC6873"/>
    <w:multiLevelType w:val="hybridMultilevel"/>
    <w:tmpl w:val="96F230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D21036"/>
    <w:multiLevelType w:val="hybridMultilevel"/>
    <w:tmpl w:val="D092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11A5D"/>
    <w:multiLevelType w:val="hybridMultilevel"/>
    <w:tmpl w:val="0C6CD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E6035"/>
    <w:multiLevelType w:val="hybridMultilevel"/>
    <w:tmpl w:val="398AAE0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4E5A0C98"/>
    <w:multiLevelType w:val="hybridMultilevel"/>
    <w:tmpl w:val="FC90C2D0"/>
    <w:lvl w:ilvl="0" w:tplc="8C700D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3CE3C38"/>
    <w:multiLevelType w:val="hybridMultilevel"/>
    <w:tmpl w:val="DDEC4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227BA"/>
    <w:multiLevelType w:val="hybridMultilevel"/>
    <w:tmpl w:val="A16E87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D803CA5"/>
    <w:multiLevelType w:val="hybridMultilevel"/>
    <w:tmpl w:val="9FFC3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A6081"/>
    <w:multiLevelType w:val="hybridMultilevel"/>
    <w:tmpl w:val="08E81C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0"/>
  </w:num>
  <w:num w:numId="3">
    <w:abstractNumId w:val="2"/>
  </w:num>
  <w:num w:numId="4">
    <w:abstractNumId w:val="9"/>
  </w:num>
  <w:num w:numId="5">
    <w:abstractNumId w:val="3"/>
  </w:num>
  <w:num w:numId="6">
    <w:abstractNumId w:val="2"/>
    <w:lvlOverride w:ilvl="0">
      <w:startOverride w:val="1"/>
    </w:lvlOverride>
  </w:num>
  <w:num w:numId="7">
    <w:abstractNumId w:val="11"/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5"/>
  </w:num>
  <w:num w:numId="12">
    <w:abstractNumId w:val="8"/>
  </w:num>
  <w:num w:numId="13">
    <w:abstractNumId w:val="1"/>
  </w:num>
  <w:num w:numId="14">
    <w:abstractNumId w:val="6"/>
  </w:num>
  <w:num w:numId="15">
    <w:abstractNumId w:val="0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9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CE"/>
    <w:rsid w:val="000071CB"/>
    <w:rsid w:val="00010112"/>
    <w:rsid w:val="00010240"/>
    <w:rsid w:val="00010ECE"/>
    <w:rsid w:val="00011807"/>
    <w:rsid w:val="000524CC"/>
    <w:rsid w:val="00054E4C"/>
    <w:rsid w:val="0006394F"/>
    <w:rsid w:val="00074023"/>
    <w:rsid w:val="00090425"/>
    <w:rsid w:val="000962BC"/>
    <w:rsid w:val="000A1FDD"/>
    <w:rsid w:val="000A2455"/>
    <w:rsid w:val="000A4242"/>
    <w:rsid w:val="000B146A"/>
    <w:rsid w:val="000C7B0D"/>
    <w:rsid w:val="000E3B04"/>
    <w:rsid w:val="000E6B7B"/>
    <w:rsid w:val="000F1CB0"/>
    <w:rsid w:val="000F271A"/>
    <w:rsid w:val="00102290"/>
    <w:rsid w:val="00106479"/>
    <w:rsid w:val="00106C64"/>
    <w:rsid w:val="001307A3"/>
    <w:rsid w:val="001338F1"/>
    <w:rsid w:val="0016475F"/>
    <w:rsid w:val="0016684F"/>
    <w:rsid w:val="00174811"/>
    <w:rsid w:val="00175D9C"/>
    <w:rsid w:val="00177EC9"/>
    <w:rsid w:val="001A0947"/>
    <w:rsid w:val="001A58B3"/>
    <w:rsid w:val="001B3493"/>
    <w:rsid w:val="00210C3B"/>
    <w:rsid w:val="00213797"/>
    <w:rsid w:val="00223BA7"/>
    <w:rsid w:val="00231FD7"/>
    <w:rsid w:val="00233835"/>
    <w:rsid w:val="00246F3B"/>
    <w:rsid w:val="00253506"/>
    <w:rsid w:val="00270309"/>
    <w:rsid w:val="00271276"/>
    <w:rsid w:val="00272D19"/>
    <w:rsid w:val="0027334C"/>
    <w:rsid w:val="00276A9B"/>
    <w:rsid w:val="00277821"/>
    <w:rsid w:val="00282FFD"/>
    <w:rsid w:val="002862AF"/>
    <w:rsid w:val="00290775"/>
    <w:rsid w:val="002A0099"/>
    <w:rsid w:val="002B6BF5"/>
    <w:rsid w:val="002D0548"/>
    <w:rsid w:val="002E4110"/>
    <w:rsid w:val="002F2174"/>
    <w:rsid w:val="002F29BC"/>
    <w:rsid w:val="002F6A19"/>
    <w:rsid w:val="003132A8"/>
    <w:rsid w:val="00316BB1"/>
    <w:rsid w:val="00321F99"/>
    <w:rsid w:val="00344FBE"/>
    <w:rsid w:val="00367650"/>
    <w:rsid w:val="003C71A6"/>
    <w:rsid w:val="003D358F"/>
    <w:rsid w:val="003D4072"/>
    <w:rsid w:val="003F5171"/>
    <w:rsid w:val="00401C89"/>
    <w:rsid w:val="00417B10"/>
    <w:rsid w:val="00420AF3"/>
    <w:rsid w:val="00427C8D"/>
    <w:rsid w:val="00434518"/>
    <w:rsid w:val="00462644"/>
    <w:rsid w:val="00474B51"/>
    <w:rsid w:val="0047556E"/>
    <w:rsid w:val="004917CB"/>
    <w:rsid w:val="004A3938"/>
    <w:rsid w:val="004A594A"/>
    <w:rsid w:val="004A5CCB"/>
    <w:rsid w:val="004B6CA8"/>
    <w:rsid w:val="004C0C3B"/>
    <w:rsid w:val="004D3FE7"/>
    <w:rsid w:val="004F52DD"/>
    <w:rsid w:val="004F7A71"/>
    <w:rsid w:val="005162C6"/>
    <w:rsid w:val="005354AD"/>
    <w:rsid w:val="00546A75"/>
    <w:rsid w:val="00551D87"/>
    <w:rsid w:val="00555C59"/>
    <w:rsid w:val="005627D1"/>
    <w:rsid w:val="00566834"/>
    <w:rsid w:val="0058121D"/>
    <w:rsid w:val="005C1A5A"/>
    <w:rsid w:val="005D7C14"/>
    <w:rsid w:val="005E77A2"/>
    <w:rsid w:val="005F132E"/>
    <w:rsid w:val="00603B2F"/>
    <w:rsid w:val="00611A3F"/>
    <w:rsid w:val="00611EDB"/>
    <w:rsid w:val="00636382"/>
    <w:rsid w:val="006470B9"/>
    <w:rsid w:val="00664653"/>
    <w:rsid w:val="006A10E4"/>
    <w:rsid w:val="006E4794"/>
    <w:rsid w:val="006F7628"/>
    <w:rsid w:val="00712102"/>
    <w:rsid w:val="007133BF"/>
    <w:rsid w:val="007260CD"/>
    <w:rsid w:val="007368FF"/>
    <w:rsid w:val="00741FD0"/>
    <w:rsid w:val="007567B2"/>
    <w:rsid w:val="007648CC"/>
    <w:rsid w:val="00772177"/>
    <w:rsid w:val="007768D1"/>
    <w:rsid w:val="007A3650"/>
    <w:rsid w:val="007B00C1"/>
    <w:rsid w:val="007D4DCC"/>
    <w:rsid w:val="007E3381"/>
    <w:rsid w:val="007E58C8"/>
    <w:rsid w:val="007E6F4F"/>
    <w:rsid w:val="007E74E3"/>
    <w:rsid w:val="007F2564"/>
    <w:rsid w:val="0080344F"/>
    <w:rsid w:val="00806E8B"/>
    <w:rsid w:val="008170F5"/>
    <w:rsid w:val="00825097"/>
    <w:rsid w:val="00836712"/>
    <w:rsid w:val="008527AA"/>
    <w:rsid w:val="0086016E"/>
    <w:rsid w:val="008672F6"/>
    <w:rsid w:val="0087047D"/>
    <w:rsid w:val="00874D77"/>
    <w:rsid w:val="008A1316"/>
    <w:rsid w:val="008A4E82"/>
    <w:rsid w:val="008B4945"/>
    <w:rsid w:val="008B671D"/>
    <w:rsid w:val="008C0737"/>
    <w:rsid w:val="008F19A5"/>
    <w:rsid w:val="008F2159"/>
    <w:rsid w:val="008F6FEA"/>
    <w:rsid w:val="009041C1"/>
    <w:rsid w:val="00913CE8"/>
    <w:rsid w:val="00925079"/>
    <w:rsid w:val="009350D3"/>
    <w:rsid w:val="00942BD6"/>
    <w:rsid w:val="00973EF0"/>
    <w:rsid w:val="009A3A13"/>
    <w:rsid w:val="009B6EB3"/>
    <w:rsid w:val="009F20FD"/>
    <w:rsid w:val="00A04583"/>
    <w:rsid w:val="00A06622"/>
    <w:rsid w:val="00A37322"/>
    <w:rsid w:val="00A43CC9"/>
    <w:rsid w:val="00A5416E"/>
    <w:rsid w:val="00A64572"/>
    <w:rsid w:val="00A75FC8"/>
    <w:rsid w:val="00A7794F"/>
    <w:rsid w:val="00A83367"/>
    <w:rsid w:val="00A84A98"/>
    <w:rsid w:val="00A8501B"/>
    <w:rsid w:val="00A945DB"/>
    <w:rsid w:val="00A95C31"/>
    <w:rsid w:val="00AA574A"/>
    <w:rsid w:val="00AA62F0"/>
    <w:rsid w:val="00AD5E5D"/>
    <w:rsid w:val="00AE4CC1"/>
    <w:rsid w:val="00B05BA5"/>
    <w:rsid w:val="00B1422E"/>
    <w:rsid w:val="00B2295D"/>
    <w:rsid w:val="00B24BE1"/>
    <w:rsid w:val="00B47BE0"/>
    <w:rsid w:val="00B52A63"/>
    <w:rsid w:val="00B725D8"/>
    <w:rsid w:val="00B7681E"/>
    <w:rsid w:val="00BA39F4"/>
    <w:rsid w:val="00BA3D13"/>
    <w:rsid w:val="00BA5B82"/>
    <w:rsid w:val="00BB2364"/>
    <w:rsid w:val="00BB28E6"/>
    <w:rsid w:val="00BC03D7"/>
    <w:rsid w:val="00BD0141"/>
    <w:rsid w:val="00C13440"/>
    <w:rsid w:val="00C20A15"/>
    <w:rsid w:val="00C366FE"/>
    <w:rsid w:val="00C368C9"/>
    <w:rsid w:val="00C36DB6"/>
    <w:rsid w:val="00C42B37"/>
    <w:rsid w:val="00C42C9F"/>
    <w:rsid w:val="00C579AC"/>
    <w:rsid w:val="00C65004"/>
    <w:rsid w:val="00C84711"/>
    <w:rsid w:val="00CA4D79"/>
    <w:rsid w:val="00CB377C"/>
    <w:rsid w:val="00CB7EB3"/>
    <w:rsid w:val="00CC4242"/>
    <w:rsid w:val="00CE26CF"/>
    <w:rsid w:val="00CF0E50"/>
    <w:rsid w:val="00D71D67"/>
    <w:rsid w:val="00D94276"/>
    <w:rsid w:val="00DD4D74"/>
    <w:rsid w:val="00DE214E"/>
    <w:rsid w:val="00DE29BC"/>
    <w:rsid w:val="00E029F3"/>
    <w:rsid w:val="00E07B45"/>
    <w:rsid w:val="00E1370F"/>
    <w:rsid w:val="00E160EA"/>
    <w:rsid w:val="00E244C2"/>
    <w:rsid w:val="00E27BC1"/>
    <w:rsid w:val="00E43E6D"/>
    <w:rsid w:val="00E45EFA"/>
    <w:rsid w:val="00E54D13"/>
    <w:rsid w:val="00E5674C"/>
    <w:rsid w:val="00E76171"/>
    <w:rsid w:val="00E807C1"/>
    <w:rsid w:val="00E81929"/>
    <w:rsid w:val="00EA7F07"/>
    <w:rsid w:val="00EC64BE"/>
    <w:rsid w:val="00ED6C19"/>
    <w:rsid w:val="00ED7756"/>
    <w:rsid w:val="00EF3168"/>
    <w:rsid w:val="00EF778B"/>
    <w:rsid w:val="00F01B14"/>
    <w:rsid w:val="00F04045"/>
    <w:rsid w:val="00F06FC1"/>
    <w:rsid w:val="00F10699"/>
    <w:rsid w:val="00F15A20"/>
    <w:rsid w:val="00F2571F"/>
    <w:rsid w:val="00F370F3"/>
    <w:rsid w:val="00F42832"/>
    <w:rsid w:val="00F42CBE"/>
    <w:rsid w:val="00F671D5"/>
    <w:rsid w:val="00F72C57"/>
    <w:rsid w:val="00F862DC"/>
    <w:rsid w:val="00F949C4"/>
    <w:rsid w:val="00F94B8B"/>
    <w:rsid w:val="00FA2E2E"/>
    <w:rsid w:val="00FA70DF"/>
    <w:rsid w:val="00FA7B9C"/>
    <w:rsid w:val="00FB1CD3"/>
    <w:rsid w:val="00FE543B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0E070"/>
  <w15:docId w15:val="{60953CD4-474D-4983-93CD-E3A57D77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D77"/>
    <w:pPr>
      <w:suppressAutoHyphens/>
      <w:spacing w:after="0" w:line="360" w:lineRule="auto"/>
      <w:ind w:firstLine="709"/>
      <w:jc w:val="both"/>
    </w:pPr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paragraph" w:styleId="1">
    <w:name w:val="heading 1"/>
    <w:basedOn w:val="a"/>
    <w:next w:val="a"/>
    <w:link w:val="10"/>
    <w:uiPriority w:val="9"/>
    <w:rsid w:val="00F862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803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41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Заг3"/>
    <w:basedOn w:val="3"/>
    <w:link w:val="32"/>
    <w:uiPriority w:val="1"/>
    <w:qFormat/>
    <w:rsid w:val="0080344F"/>
    <w:pPr>
      <w:spacing w:before="0"/>
      <w:ind w:firstLine="0"/>
      <w:contextualSpacing/>
      <w:jc w:val="left"/>
    </w:pPr>
    <w:rPr>
      <w:rFonts w:ascii="Times New Roman" w:eastAsia="Calibri" w:hAnsi="Times New Roman" w:cs="Times New Roman"/>
      <w:color w:val="000000" w:themeColor="text1"/>
      <w:lang w:eastAsia="ru-RU"/>
    </w:rPr>
  </w:style>
  <w:style w:type="paragraph" w:customStyle="1" w:styleId="a4">
    <w:name w:val="Учебное заведение"/>
    <w:link w:val="a5"/>
    <w:uiPriority w:val="9"/>
    <w:qFormat/>
    <w:rsid w:val="0016684F"/>
    <w:pPr>
      <w:spacing w:after="240" w:line="240" w:lineRule="auto"/>
      <w:contextualSpacing/>
      <w:jc w:val="center"/>
    </w:pPr>
    <w:rPr>
      <w:rFonts w:ascii="Cambria" w:eastAsia="Times New Roman" w:hAnsi="Cambria" w:cs="Times New Roman"/>
      <w:i/>
      <w:color w:val="000000"/>
      <w:sz w:val="28"/>
      <w:szCs w:val="24"/>
      <w:lang w:eastAsia="ru-RU" w:bidi="en-US"/>
    </w:rPr>
  </w:style>
  <w:style w:type="character" w:customStyle="1" w:styleId="32">
    <w:name w:val="Заг3 Знак"/>
    <w:basedOn w:val="a0"/>
    <w:link w:val="31"/>
    <w:uiPriority w:val="1"/>
    <w:rsid w:val="0080344F"/>
    <w:rPr>
      <w:rFonts w:ascii="Times New Roman" w:eastAsia="Calibri" w:hAnsi="Times New Roman" w:cs="Times New Roman"/>
      <w:b/>
      <w:bCs/>
      <w:color w:val="000000" w:themeColor="text1"/>
      <w:sz w:val="28"/>
      <w:szCs w:val="24"/>
      <w:lang w:eastAsia="ru-RU" w:bidi="en-US"/>
    </w:rPr>
  </w:style>
  <w:style w:type="paragraph" w:customStyle="1" w:styleId="21">
    <w:name w:val="Заг2"/>
    <w:basedOn w:val="2"/>
    <w:link w:val="22"/>
    <w:uiPriority w:val="1"/>
    <w:qFormat/>
    <w:rsid w:val="0080344F"/>
    <w:pPr>
      <w:spacing w:before="0"/>
      <w:ind w:firstLine="0"/>
      <w:contextualSpacing/>
      <w:jc w:val="center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a5">
    <w:name w:val="Учебное заведение Знак"/>
    <w:basedOn w:val="a0"/>
    <w:link w:val="a4"/>
    <w:uiPriority w:val="9"/>
    <w:rsid w:val="0080344F"/>
    <w:rPr>
      <w:rFonts w:ascii="Cambria" w:eastAsia="Times New Roman" w:hAnsi="Cambria" w:cs="Times New Roman"/>
      <w:i/>
      <w:color w:val="000000"/>
      <w:sz w:val="28"/>
      <w:szCs w:val="24"/>
      <w:lang w:eastAsia="ru-RU" w:bidi="en-US"/>
    </w:rPr>
  </w:style>
  <w:style w:type="paragraph" w:customStyle="1" w:styleId="a6">
    <w:name w:val="УДК"/>
    <w:link w:val="a7"/>
    <w:uiPriority w:val="9"/>
    <w:rsid w:val="007E3381"/>
    <w:pPr>
      <w:pBdr>
        <w:right w:val="single" w:sz="4" w:space="4" w:color="auto"/>
      </w:pBdr>
      <w:spacing w:after="0" w:line="240" w:lineRule="auto"/>
      <w:jc w:val="center"/>
    </w:pPr>
    <w:rPr>
      <w:rFonts w:ascii="Cambria" w:eastAsia="Times New Roman" w:hAnsi="Cambria" w:cs="Times New Roman"/>
      <w:caps/>
      <w:color w:val="000000"/>
      <w:sz w:val="28"/>
      <w:szCs w:val="28"/>
      <w:lang w:val="en-US" w:eastAsia="ru-RU" w:bidi="en-US"/>
    </w:rPr>
  </w:style>
  <w:style w:type="character" w:customStyle="1" w:styleId="22">
    <w:name w:val="Заг2 Знак"/>
    <w:basedOn w:val="a0"/>
    <w:link w:val="21"/>
    <w:uiPriority w:val="1"/>
    <w:rsid w:val="0080344F"/>
    <w:rPr>
      <w:rFonts w:ascii="Times New Roman" w:eastAsia="Calibri" w:hAnsi="Times New Roman" w:cs="Times New Roman"/>
      <w:b/>
      <w:bCs/>
      <w:color w:val="000000"/>
      <w:sz w:val="28"/>
      <w:szCs w:val="24"/>
      <w:lang w:eastAsia="ru-RU" w:bidi="en-US"/>
    </w:rPr>
  </w:style>
  <w:style w:type="paragraph" w:customStyle="1" w:styleId="a8">
    <w:name w:val="Название статьи"/>
    <w:link w:val="a9"/>
    <w:uiPriority w:val="9"/>
    <w:qFormat/>
    <w:rsid w:val="0016684F"/>
    <w:pPr>
      <w:spacing w:after="360" w:line="240" w:lineRule="auto"/>
      <w:contextualSpacing/>
      <w:jc w:val="center"/>
    </w:pPr>
    <w:rPr>
      <w:rFonts w:ascii="Cambria" w:eastAsia="Calibri" w:hAnsi="Cambria" w:cs="Times New Roman"/>
      <w:b/>
      <w:caps/>
      <w:color w:val="000000"/>
      <w:spacing w:val="-6"/>
      <w:sz w:val="28"/>
      <w:szCs w:val="28"/>
      <w:lang w:eastAsia="ru-RU" w:bidi="en-US"/>
    </w:rPr>
  </w:style>
  <w:style w:type="character" w:customStyle="1" w:styleId="a7">
    <w:name w:val="УДК Знак"/>
    <w:basedOn w:val="a0"/>
    <w:link w:val="a6"/>
    <w:uiPriority w:val="9"/>
    <w:rsid w:val="0080344F"/>
    <w:rPr>
      <w:rFonts w:ascii="Cambria" w:eastAsia="Times New Roman" w:hAnsi="Cambria" w:cs="Times New Roman"/>
      <w:caps/>
      <w:color w:val="000000"/>
      <w:sz w:val="28"/>
      <w:szCs w:val="28"/>
      <w:lang w:val="en-US" w:eastAsia="ru-RU" w:bidi="en-US"/>
    </w:rPr>
  </w:style>
  <w:style w:type="character" w:customStyle="1" w:styleId="a9">
    <w:name w:val="Название статьи Знак"/>
    <w:basedOn w:val="a0"/>
    <w:link w:val="a8"/>
    <w:uiPriority w:val="9"/>
    <w:rsid w:val="0080344F"/>
    <w:rPr>
      <w:rFonts w:ascii="Cambria" w:eastAsia="Calibri" w:hAnsi="Cambria" w:cs="Times New Roman"/>
      <w:b/>
      <w:caps/>
      <w:color w:val="000000"/>
      <w:spacing w:val="-6"/>
      <w:sz w:val="28"/>
      <w:szCs w:val="28"/>
      <w:lang w:eastAsia="ru-RU" w:bidi="en-US"/>
    </w:rPr>
  </w:style>
  <w:style w:type="paragraph" w:customStyle="1" w:styleId="aa">
    <w:name w:val="Рисунок"/>
    <w:link w:val="ab"/>
    <w:uiPriority w:val="4"/>
    <w:qFormat/>
    <w:rsid w:val="00270309"/>
    <w:pPr>
      <w:spacing w:before="120" w:after="120" w:line="240" w:lineRule="auto"/>
      <w:jc w:val="center"/>
    </w:pPr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paragraph" w:customStyle="1" w:styleId="ac">
    <w:name w:val="Литература"/>
    <w:basedOn w:val="a"/>
    <w:link w:val="ad"/>
    <w:uiPriority w:val="9"/>
    <w:qFormat/>
    <w:rsid w:val="009350D3"/>
    <w:pPr>
      <w:spacing w:before="240" w:after="240"/>
      <w:jc w:val="center"/>
    </w:pPr>
    <w:rPr>
      <w:rFonts w:ascii="Cambria" w:hAnsi="Cambria"/>
      <w:b/>
    </w:rPr>
  </w:style>
  <w:style w:type="character" w:customStyle="1" w:styleId="ab">
    <w:name w:val="Рисунок Знак"/>
    <w:basedOn w:val="a0"/>
    <w:link w:val="aa"/>
    <w:uiPriority w:val="4"/>
    <w:rsid w:val="008A4E82"/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character" w:customStyle="1" w:styleId="ad">
    <w:name w:val="Литература Знак"/>
    <w:basedOn w:val="a0"/>
    <w:link w:val="ac"/>
    <w:uiPriority w:val="9"/>
    <w:rsid w:val="0080344F"/>
    <w:rPr>
      <w:rFonts w:ascii="Cambria" w:eastAsia="Arial Unicode MS" w:hAnsi="Cambria" w:cs="Tahoma"/>
      <w:b/>
      <w:color w:val="000000"/>
      <w:sz w:val="28"/>
      <w:szCs w:val="24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F86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ae">
    <w:name w:val="Balloon Text"/>
    <w:basedOn w:val="a"/>
    <w:link w:val="af"/>
    <w:uiPriority w:val="99"/>
    <w:semiHidden/>
    <w:unhideWhenUsed/>
    <w:rsid w:val="00A5416E"/>
    <w:rPr>
      <w:rFonts w:ascii="Tahoma" w:hAnsi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5416E"/>
    <w:rPr>
      <w:rFonts w:ascii="Tahoma" w:eastAsia="Arial Unicode MS" w:hAnsi="Tahoma" w:cs="Tahoma"/>
      <w:color w:val="000000"/>
      <w:sz w:val="16"/>
      <w:szCs w:val="16"/>
      <w:lang w:val="en-US" w:bidi="en-US"/>
    </w:rPr>
  </w:style>
  <w:style w:type="paragraph" w:customStyle="1" w:styleId="af0">
    <w:name w:val="Код"/>
    <w:basedOn w:val="a"/>
    <w:next w:val="a"/>
    <w:link w:val="af1"/>
    <w:uiPriority w:val="2"/>
    <w:qFormat/>
    <w:rsid w:val="00E5674C"/>
    <w:pPr>
      <w:suppressAutoHyphens w:val="0"/>
      <w:spacing w:before="120" w:after="120"/>
      <w:ind w:left="1134" w:right="567" w:firstLine="0"/>
      <w:contextualSpacing/>
      <w:jc w:val="left"/>
    </w:pPr>
    <w:rPr>
      <w:rFonts w:ascii="Consolas" w:eastAsia="Calibri" w:hAnsi="Consolas" w:cs="Times New Roman"/>
      <w:color w:val="auto"/>
      <w:sz w:val="24"/>
      <w:szCs w:val="20"/>
      <w:lang w:bidi="ar-SA"/>
    </w:rPr>
  </w:style>
  <w:style w:type="character" w:customStyle="1" w:styleId="af1">
    <w:name w:val="Код Знак"/>
    <w:link w:val="af0"/>
    <w:uiPriority w:val="2"/>
    <w:rsid w:val="008A4E82"/>
    <w:rPr>
      <w:rFonts w:ascii="Consolas" w:eastAsia="Calibri" w:hAnsi="Consolas" w:cs="Times New Roman"/>
      <w:sz w:val="24"/>
      <w:szCs w:val="20"/>
    </w:rPr>
  </w:style>
  <w:style w:type="character" w:styleId="af2">
    <w:name w:val="Placeholder Text"/>
    <w:basedOn w:val="a0"/>
    <w:uiPriority w:val="99"/>
    <w:semiHidden/>
    <w:rsid w:val="00290775"/>
    <w:rPr>
      <w:color w:val="808080"/>
    </w:rPr>
  </w:style>
  <w:style w:type="paragraph" w:styleId="af3">
    <w:name w:val="Title"/>
    <w:basedOn w:val="a"/>
    <w:next w:val="a"/>
    <w:link w:val="af4"/>
    <w:uiPriority w:val="10"/>
    <w:rsid w:val="000E3B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Заголовок Знак"/>
    <w:basedOn w:val="a0"/>
    <w:link w:val="af3"/>
    <w:uiPriority w:val="10"/>
    <w:rsid w:val="000E3B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customStyle="1" w:styleId="af5">
    <w:name w:val="Формула"/>
    <w:basedOn w:val="a"/>
    <w:link w:val="af6"/>
    <w:uiPriority w:val="9"/>
    <w:qFormat/>
    <w:rsid w:val="00106C64"/>
    <w:pPr>
      <w:spacing w:before="120" w:after="120"/>
      <w:ind w:firstLine="0"/>
    </w:pPr>
    <w:rPr>
      <w:lang w:bidi="ru-RU"/>
    </w:rPr>
  </w:style>
  <w:style w:type="paragraph" w:styleId="af7">
    <w:name w:val="List Paragraph"/>
    <w:basedOn w:val="a"/>
    <w:link w:val="af8"/>
    <w:uiPriority w:val="34"/>
    <w:rsid w:val="00FB1CD3"/>
    <w:pPr>
      <w:ind w:left="720"/>
      <w:contextualSpacing/>
    </w:pPr>
  </w:style>
  <w:style w:type="character" w:customStyle="1" w:styleId="af6">
    <w:name w:val="Формула Знак"/>
    <w:basedOn w:val="a0"/>
    <w:link w:val="af5"/>
    <w:uiPriority w:val="9"/>
    <w:rsid w:val="0080344F"/>
    <w:rPr>
      <w:rFonts w:ascii="Times New Roman" w:eastAsia="Arial Unicode MS" w:hAnsi="Times New Roman" w:cs="Tahoma"/>
      <w:color w:val="000000"/>
      <w:sz w:val="28"/>
      <w:szCs w:val="24"/>
      <w:lang w:bidi="ru-RU"/>
    </w:rPr>
  </w:style>
  <w:style w:type="paragraph" w:styleId="af9">
    <w:name w:val="header"/>
    <w:aliases w:val="Знак"/>
    <w:basedOn w:val="a"/>
    <w:link w:val="afa"/>
    <w:uiPriority w:val="99"/>
    <w:unhideWhenUsed/>
    <w:rsid w:val="00FB1CD3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aliases w:val="Знак Знак"/>
    <w:basedOn w:val="a0"/>
    <w:link w:val="af9"/>
    <w:uiPriority w:val="99"/>
    <w:rsid w:val="00FB1CD3"/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paragraph" w:styleId="afb">
    <w:name w:val="footer"/>
    <w:basedOn w:val="a"/>
    <w:link w:val="afc"/>
    <w:uiPriority w:val="99"/>
    <w:unhideWhenUsed/>
    <w:rsid w:val="00FB1CD3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FB1CD3"/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paragraph" w:customStyle="1" w:styleId="afd">
    <w:name w:val="Листинг"/>
    <w:link w:val="afe"/>
    <w:uiPriority w:val="9"/>
    <w:qFormat/>
    <w:rsid w:val="00213797"/>
    <w:pPr>
      <w:spacing w:after="240" w:line="240" w:lineRule="auto"/>
      <w:jc w:val="center"/>
    </w:pPr>
    <w:rPr>
      <w:rFonts w:ascii="Times New Roman" w:eastAsia="Arial Unicode MS" w:hAnsi="Times New Roman" w:cs="Tahoma"/>
      <w:color w:val="000000"/>
      <w:sz w:val="28"/>
      <w:szCs w:val="24"/>
      <w:lang w:bidi="ru-RU"/>
    </w:rPr>
  </w:style>
  <w:style w:type="character" w:customStyle="1" w:styleId="af8">
    <w:name w:val="Абзац списка Знак"/>
    <w:basedOn w:val="a0"/>
    <w:link w:val="af7"/>
    <w:uiPriority w:val="34"/>
    <w:rsid w:val="008170F5"/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character" w:customStyle="1" w:styleId="afe">
    <w:name w:val="Листинг Знак"/>
    <w:basedOn w:val="ab"/>
    <w:link w:val="afd"/>
    <w:uiPriority w:val="9"/>
    <w:rsid w:val="0080344F"/>
    <w:rPr>
      <w:rFonts w:ascii="Times New Roman" w:eastAsia="Arial Unicode MS" w:hAnsi="Times New Roman" w:cs="Tahoma"/>
      <w:color w:val="000000"/>
      <w:sz w:val="28"/>
      <w:szCs w:val="24"/>
      <w:lang w:bidi="ru-RU"/>
    </w:rPr>
  </w:style>
  <w:style w:type="paragraph" w:customStyle="1" w:styleId="aff">
    <w:name w:val="Таблица"/>
    <w:basedOn w:val="a"/>
    <w:link w:val="aff0"/>
    <w:uiPriority w:val="3"/>
    <w:qFormat/>
    <w:rsid w:val="008A4E82"/>
    <w:pPr>
      <w:spacing w:line="240" w:lineRule="auto"/>
      <w:ind w:firstLine="0"/>
      <w:contextualSpacing/>
      <w:jc w:val="center"/>
    </w:pPr>
    <w:rPr>
      <w:color w:val="000000" w:themeColor="text1"/>
      <w:lang w:bidi="ru-RU"/>
    </w:rPr>
  </w:style>
  <w:style w:type="character" w:customStyle="1" w:styleId="aff0">
    <w:name w:val="Таблица Знак"/>
    <w:basedOn w:val="a0"/>
    <w:link w:val="aff"/>
    <w:uiPriority w:val="3"/>
    <w:rsid w:val="008A4E82"/>
    <w:rPr>
      <w:rFonts w:ascii="Times New Roman" w:eastAsia="Arial Unicode MS" w:hAnsi="Times New Roman" w:cs="Tahoma"/>
      <w:color w:val="000000" w:themeColor="text1"/>
      <w:sz w:val="28"/>
      <w:szCs w:val="24"/>
      <w:lang w:bidi="ru-RU"/>
    </w:rPr>
  </w:style>
  <w:style w:type="character" w:styleId="aff1">
    <w:name w:val="Hyperlink"/>
    <w:uiPriority w:val="99"/>
    <w:rsid w:val="004A5CCB"/>
    <w:rPr>
      <w:color w:val="auto"/>
      <w:u w:val="none"/>
    </w:rPr>
  </w:style>
  <w:style w:type="paragraph" w:customStyle="1" w:styleId="aff2">
    <w:name w:val="Грант"/>
    <w:basedOn w:val="a"/>
    <w:link w:val="aff3"/>
    <w:uiPriority w:val="9"/>
    <w:qFormat/>
    <w:rsid w:val="00270309"/>
    <w:pPr>
      <w:spacing w:after="240"/>
      <w:ind w:firstLine="0"/>
    </w:pPr>
    <w:rPr>
      <w:rFonts w:ascii="Cambria" w:hAnsi="Cambria"/>
      <w:b/>
      <w:i/>
    </w:rPr>
  </w:style>
  <w:style w:type="character" w:customStyle="1" w:styleId="aff3">
    <w:name w:val="Грант Знак"/>
    <w:basedOn w:val="a0"/>
    <w:link w:val="aff2"/>
    <w:uiPriority w:val="9"/>
    <w:rsid w:val="0080344F"/>
    <w:rPr>
      <w:rFonts w:ascii="Cambria" w:eastAsia="Arial Unicode MS" w:hAnsi="Cambria" w:cs="Tahoma"/>
      <w:b/>
      <w:i/>
      <w:color w:val="000000"/>
      <w:sz w:val="28"/>
      <w:szCs w:val="24"/>
      <w:lang w:bidi="en-US"/>
    </w:rPr>
  </w:style>
  <w:style w:type="paragraph" w:customStyle="1" w:styleId="aff4">
    <w:name w:val="Без отступа"/>
    <w:basedOn w:val="a"/>
    <w:link w:val="aff5"/>
    <w:qFormat/>
    <w:rsid w:val="00F2571F"/>
    <w:pPr>
      <w:spacing w:before="240" w:after="240"/>
      <w:ind w:firstLine="0"/>
    </w:pPr>
  </w:style>
  <w:style w:type="character" w:customStyle="1" w:styleId="aff5">
    <w:name w:val="Без отступа Знак"/>
    <w:basedOn w:val="a0"/>
    <w:link w:val="aff4"/>
    <w:rsid w:val="0080344F"/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paragraph" w:customStyle="1" w:styleId="email">
    <w:name w:val="email"/>
    <w:basedOn w:val="a"/>
    <w:link w:val="email0"/>
    <w:uiPriority w:val="9"/>
    <w:qFormat/>
    <w:rsid w:val="0016684F"/>
    <w:pPr>
      <w:spacing w:after="360"/>
      <w:ind w:firstLine="0"/>
      <w:contextualSpacing/>
      <w:jc w:val="center"/>
    </w:pPr>
    <w:rPr>
      <w:rFonts w:ascii="Consolas" w:hAnsi="Consolas" w:cs="Consolas"/>
      <w:lang w:eastAsia="ru-RU"/>
    </w:rPr>
  </w:style>
  <w:style w:type="character" w:customStyle="1" w:styleId="apple-converted-space">
    <w:name w:val="apple-converted-space"/>
    <w:uiPriority w:val="9"/>
    <w:rsid w:val="00ED6C19"/>
  </w:style>
  <w:style w:type="character" w:customStyle="1" w:styleId="email0">
    <w:name w:val="email Знак"/>
    <w:basedOn w:val="a0"/>
    <w:link w:val="email"/>
    <w:uiPriority w:val="9"/>
    <w:rsid w:val="0080344F"/>
    <w:rPr>
      <w:rFonts w:ascii="Consolas" w:eastAsia="Arial Unicode MS" w:hAnsi="Consolas" w:cs="Consolas"/>
      <w:color w:val="000000"/>
      <w:sz w:val="28"/>
      <w:szCs w:val="24"/>
      <w:lang w:eastAsia="ru-RU" w:bidi="en-US"/>
    </w:rPr>
  </w:style>
  <w:style w:type="paragraph" w:customStyle="1" w:styleId="11">
    <w:name w:val="Заг1"/>
    <w:basedOn w:val="1"/>
    <w:link w:val="12"/>
    <w:uiPriority w:val="1"/>
    <w:qFormat/>
    <w:rsid w:val="0080344F"/>
    <w:pPr>
      <w:spacing w:before="0"/>
      <w:ind w:firstLine="0"/>
      <w:contextualSpacing/>
      <w:jc w:val="center"/>
    </w:pPr>
    <w:rPr>
      <w:rFonts w:ascii="Times New Roman" w:hAnsi="Times New Roman" w:cs="Consolas"/>
      <w:color w:val="000000" w:themeColor="text1"/>
      <w:lang w:eastAsia="ru-RU"/>
    </w:rPr>
  </w:style>
  <w:style w:type="character" w:customStyle="1" w:styleId="12">
    <w:name w:val="Заг1 Знак"/>
    <w:basedOn w:val="a0"/>
    <w:link w:val="11"/>
    <w:uiPriority w:val="1"/>
    <w:rsid w:val="0080344F"/>
    <w:rPr>
      <w:rFonts w:ascii="Times New Roman" w:eastAsiaTheme="majorEastAsia" w:hAnsi="Times New Roman" w:cs="Consolas"/>
      <w:b/>
      <w:bCs/>
      <w:color w:val="000000" w:themeColor="text1"/>
      <w:sz w:val="28"/>
      <w:szCs w:val="28"/>
      <w:lang w:eastAsia="ru-RU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803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80344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VEN\Documents\&#1053;&#1072;&#1089;&#1090;&#1088;&#1072;&#1080;&#1074;&#1072;&#1077;&#1084;&#1099;&#1077;%20&#1096;&#1072;&#1073;&#1083;&#1086;&#1085;&#1099;%20Office\&#1064;&#1072;&#1073;&#1083;&#1086;&#1085;_&#1095;&#1080;&#1089;&#1090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AC789-D20D-4721-974A-0A82C5CC3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Шаблон_чистый</Template>
  <TotalTime>1236</TotalTime>
  <Pages>8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29</cp:revision>
  <dcterms:created xsi:type="dcterms:W3CDTF">2025-08-28T09:25:00Z</dcterms:created>
  <dcterms:modified xsi:type="dcterms:W3CDTF">2025-09-03T12:00:00Z</dcterms:modified>
</cp:coreProperties>
</file>